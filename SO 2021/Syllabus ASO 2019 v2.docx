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24CF" w14:textId="77777777" w:rsidR="002963B7" w:rsidRDefault="002963B7" w:rsidP="009523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8B03CE7" wp14:editId="5C1D4747">
            <wp:extent cx="752475" cy="762000"/>
            <wp:effectExtent l="19050" t="0" r="9525" b="0"/>
            <wp:docPr id="2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823F8" w14:textId="65FC04E5" w:rsidR="008A10E8" w:rsidRPr="009523D5" w:rsidRDefault="008A10E8" w:rsidP="009523D5">
      <w:pPr>
        <w:jc w:val="center"/>
        <w:rPr>
          <w:rFonts w:ascii="Arial" w:hAnsi="Arial" w:cs="Arial"/>
          <w:b/>
          <w:sz w:val="32"/>
          <w:szCs w:val="32"/>
        </w:rPr>
      </w:pPr>
      <w:r w:rsidRPr="001F6BAF">
        <w:rPr>
          <w:rFonts w:ascii="Arial" w:hAnsi="Arial" w:cs="Arial"/>
          <w:b/>
          <w:sz w:val="32"/>
          <w:szCs w:val="32"/>
        </w:rPr>
        <w:t xml:space="preserve"> </w:t>
      </w:r>
      <w:r w:rsidR="0071782E">
        <w:rPr>
          <w:rFonts w:ascii="Arial" w:hAnsi="Arial" w:cs="Arial"/>
          <w:b/>
          <w:sz w:val="32"/>
          <w:szCs w:val="32"/>
        </w:rPr>
        <w:t>SYLLABUS</w:t>
      </w:r>
      <w:r w:rsidR="00790956">
        <w:rPr>
          <w:rFonts w:ascii="Arial" w:hAnsi="Arial" w:cs="Arial"/>
          <w:b/>
          <w:sz w:val="32"/>
          <w:szCs w:val="32"/>
        </w:rPr>
        <w:t xml:space="preserve"> 2020</w:t>
      </w:r>
    </w:p>
    <w:p w14:paraId="4558A3DB" w14:textId="77777777" w:rsidR="00407D8B" w:rsidRPr="00407D8B" w:rsidRDefault="00407D8B" w:rsidP="004269B4">
      <w:pPr>
        <w:jc w:val="center"/>
        <w:rPr>
          <w:rFonts w:ascii="Arial" w:hAnsi="Arial" w:cs="Arial"/>
          <w:i/>
          <w:color w:val="0000FF"/>
          <w:szCs w:val="20"/>
        </w:rPr>
      </w:pPr>
    </w:p>
    <w:p w14:paraId="7492DC53" w14:textId="77777777" w:rsidR="00C54970" w:rsidRPr="00356AFD" w:rsidRDefault="008A10E8" w:rsidP="00356AFD">
      <w:pPr>
        <w:pStyle w:val="Ttulo"/>
      </w:pPr>
      <w:r w:rsidRPr="00356AFD">
        <w:t>Datos de la Asignatura</w:t>
      </w:r>
    </w:p>
    <w:tbl>
      <w:tblPr>
        <w:tblStyle w:val="Tabladecuadrcula5oscura-nfasis11"/>
        <w:tblW w:w="5000" w:type="pct"/>
        <w:tblLook w:val="0480" w:firstRow="0" w:lastRow="0" w:firstColumn="1" w:lastColumn="0" w:noHBand="0" w:noVBand="1"/>
      </w:tblPr>
      <w:tblGrid>
        <w:gridCol w:w="4536"/>
        <w:gridCol w:w="5086"/>
      </w:tblGrid>
      <w:tr w:rsidR="00C54970" w:rsidRPr="00DA2AED" w14:paraId="34DAD70A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411B5F34" w14:textId="77777777" w:rsidR="00C54970" w:rsidRPr="00DA2AED" w:rsidRDefault="00C54970" w:rsidP="005F557F">
            <w:pPr>
              <w:rPr>
                <w:b w:val="0"/>
              </w:rPr>
            </w:pPr>
            <w:r w:rsidRPr="00DA2AED">
              <w:t>Asignatura</w:t>
            </w:r>
          </w:p>
        </w:tc>
        <w:tc>
          <w:tcPr>
            <w:tcW w:w="2643" w:type="pct"/>
            <w:vAlign w:val="center"/>
          </w:tcPr>
          <w:p w14:paraId="52201BE4" w14:textId="1ED1CD7F" w:rsidR="00C54970" w:rsidRPr="005F557F" w:rsidRDefault="005B4D81" w:rsidP="005F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ARQUITECTURA Y SISTEMAS OPERATIVOS</w:t>
            </w:r>
          </w:p>
        </w:tc>
      </w:tr>
      <w:tr w:rsidR="00C54970" w:rsidRPr="00DA2AED" w14:paraId="622C0F10" w14:textId="77777777" w:rsidTr="00DA2AE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4A7872F9" w14:textId="77777777" w:rsidR="00C54970" w:rsidRPr="00DA2AED" w:rsidRDefault="00C54970" w:rsidP="005F557F">
            <w:pPr>
              <w:rPr>
                <w:b w:val="0"/>
              </w:rPr>
            </w:pPr>
            <w:r w:rsidRPr="00DA2AED">
              <w:t>Carrera</w:t>
            </w:r>
          </w:p>
        </w:tc>
        <w:tc>
          <w:tcPr>
            <w:tcW w:w="2643" w:type="pct"/>
            <w:vAlign w:val="center"/>
          </w:tcPr>
          <w:p w14:paraId="09DF9A38" w14:textId="77777777" w:rsidR="00C54970" w:rsidRPr="005F557F" w:rsidRDefault="00DA2AED" w:rsidP="005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557F">
              <w:rPr>
                <w:color w:val="000000" w:themeColor="text1"/>
              </w:rPr>
              <w:t>INGENIERÍA CIVIL INFORMÁTICA</w:t>
            </w:r>
          </w:p>
        </w:tc>
      </w:tr>
      <w:tr w:rsidR="00C54970" w:rsidRPr="00DA2AED" w14:paraId="7FA96AE4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4F4AC5E8" w14:textId="77777777" w:rsidR="00C54970" w:rsidRPr="00DA2AED" w:rsidRDefault="00C54970" w:rsidP="005F557F">
            <w:pPr>
              <w:rPr>
                <w:b w:val="0"/>
              </w:rPr>
            </w:pPr>
            <w:r w:rsidRPr="00DA2AED">
              <w:t xml:space="preserve">Código </w:t>
            </w:r>
          </w:p>
        </w:tc>
        <w:tc>
          <w:tcPr>
            <w:tcW w:w="2643" w:type="pct"/>
            <w:vAlign w:val="center"/>
          </w:tcPr>
          <w:p w14:paraId="0297411B" w14:textId="77777777" w:rsidR="00C54970" w:rsidRPr="005F557F" w:rsidRDefault="00C54970" w:rsidP="005F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963B7" w:rsidRPr="00DA2AED" w14:paraId="2753A0DD" w14:textId="77777777" w:rsidTr="00DA2AED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2176B4FA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>Requisitos</w:t>
            </w:r>
          </w:p>
        </w:tc>
        <w:tc>
          <w:tcPr>
            <w:tcW w:w="2643" w:type="pct"/>
            <w:vAlign w:val="center"/>
          </w:tcPr>
          <w:p w14:paraId="6209A6DF" w14:textId="77777777" w:rsidR="002963B7" w:rsidRPr="005F557F" w:rsidRDefault="00DA2AED" w:rsidP="005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557F">
              <w:rPr>
                <w:color w:val="000000" w:themeColor="text1"/>
              </w:rPr>
              <w:t>---</w:t>
            </w:r>
          </w:p>
        </w:tc>
      </w:tr>
      <w:tr w:rsidR="002963B7" w:rsidRPr="00DA2AED" w14:paraId="0FF5FFC7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4E4F0EAF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 xml:space="preserve">Horario (Cat., Tal, </w:t>
            </w:r>
            <w:proofErr w:type="spellStart"/>
            <w:r w:rsidRPr="00DA2AED">
              <w:t>Lab</w:t>
            </w:r>
            <w:proofErr w:type="spellEnd"/>
            <w:r w:rsidRPr="00DA2AED">
              <w:t>.)</w:t>
            </w:r>
          </w:p>
        </w:tc>
        <w:tc>
          <w:tcPr>
            <w:tcW w:w="2643" w:type="pct"/>
            <w:vAlign w:val="center"/>
          </w:tcPr>
          <w:p w14:paraId="635883B8" w14:textId="37E1FA54" w:rsidR="005B4D81" w:rsidRDefault="005B4D81" w:rsidP="0022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LUNES</w:t>
            </w:r>
            <w:r w:rsidR="002248E1">
              <w:rPr>
                <w:color w:val="000000" w:themeColor="text1"/>
              </w:rPr>
              <w:t xml:space="preserve"> CLAVES </w:t>
            </w:r>
            <w:r w:rsidR="00116D5B">
              <w:rPr>
                <w:color w:val="000000" w:themeColor="text1"/>
              </w:rPr>
              <w:t>3</w:t>
            </w:r>
            <w:r w:rsidR="002248E1">
              <w:rPr>
                <w:color w:val="000000" w:themeColor="text1"/>
              </w:rPr>
              <w:t xml:space="preserve"> Y </w:t>
            </w:r>
            <w:r w:rsidR="00116D5B">
              <w:rPr>
                <w:color w:val="000000" w:themeColor="text1"/>
              </w:rPr>
              <w:t>4</w:t>
            </w:r>
            <w:r w:rsidR="00767C30">
              <w:rPr>
                <w:color w:val="000000" w:themeColor="text1"/>
              </w:rPr>
              <w:t xml:space="preserve"> </w:t>
            </w:r>
            <w:r w:rsidR="00790956">
              <w:rPr>
                <w:color w:val="000000" w:themeColor="text1"/>
              </w:rPr>
              <w:t>: 10:40 a 12:50</w:t>
            </w:r>
          </w:p>
          <w:p w14:paraId="241D5638" w14:textId="167493FB" w:rsidR="005B4D81" w:rsidRDefault="0052226A" w:rsidP="0022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MARTES CLASES </w:t>
            </w:r>
            <w:r w:rsidR="00790956">
              <w:rPr>
                <w:color w:val="000000" w:themeColor="text1"/>
              </w:rPr>
              <w:t>2 y 3: 9:30 a 11:40</w:t>
            </w:r>
          </w:p>
          <w:p w14:paraId="49F32597" w14:textId="047D1ECA" w:rsidR="00DA2AED" w:rsidRPr="005F557F" w:rsidRDefault="00790956" w:rsidP="0022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MIERCOLES CLASES 6 y 7: 14:50 a 17:00</w:t>
            </w:r>
          </w:p>
        </w:tc>
      </w:tr>
      <w:tr w:rsidR="002963B7" w:rsidRPr="00DA2AED" w14:paraId="55B7DC7E" w14:textId="77777777" w:rsidTr="00DA2AE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6B623AAD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>Trabajo Autónomo semanal</w:t>
            </w:r>
          </w:p>
        </w:tc>
        <w:tc>
          <w:tcPr>
            <w:tcW w:w="2643" w:type="pct"/>
            <w:vAlign w:val="center"/>
          </w:tcPr>
          <w:p w14:paraId="3271E055" w14:textId="202791B6" w:rsidR="002963B7" w:rsidRPr="005F557F" w:rsidRDefault="005B4D81" w:rsidP="005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A2AED" w:rsidRPr="005F557F">
              <w:rPr>
                <w:color w:val="000000" w:themeColor="text1"/>
              </w:rPr>
              <w:t xml:space="preserve"> </w:t>
            </w:r>
            <w:proofErr w:type="spellStart"/>
            <w:r w:rsidR="002963B7" w:rsidRPr="005F557F">
              <w:rPr>
                <w:color w:val="000000" w:themeColor="text1"/>
              </w:rPr>
              <w:t>hrs</w:t>
            </w:r>
            <w:proofErr w:type="spellEnd"/>
            <w:r w:rsidR="002963B7" w:rsidRPr="005F557F">
              <w:rPr>
                <w:color w:val="000000" w:themeColor="text1"/>
              </w:rPr>
              <w:t xml:space="preserve">. </w:t>
            </w:r>
            <w:r w:rsidR="00DA2AED" w:rsidRPr="005F557F">
              <w:rPr>
                <w:color w:val="000000" w:themeColor="text1"/>
              </w:rPr>
              <w:t>C</w:t>
            </w:r>
            <w:r w:rsidR="002963B7" w:rsidRPr="005F557F">
              <w:rPr>
                <w:color w:val="000000" w:themeColor="text1"/>
              </w:rPr>
              <w:t>ronológicas</w:t>
            </w:r>
            <w:r w:rsidR="00DA2AED" w:rsidRPr="005F557F">
              <w:rPr>
                <w:color w:val="000000" w:themeColor="text1"/>
              </w:rPr>
              <w:t xml:space="preserve"> semanales</w:t>
            </w:r>
          </w:p>
        </w:tc>
      </w:tr>
      <w:tr w:rsidR="002963B7" w:rsidRPr="00DA2AED" w14:paraId="32D7263A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0992AFC9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>Profesor (es)</w:t>
            </w:r>
          </w:p>
        </w:tc>
        <w:tc>
          <w:tcPr>
            <w:tcW w:w="2643" w:type="pct"/>
            <w:vAlign w:val="center"/>
          </w:tcPr>
          <w:p w14:paraId="5B6E559C" w14:textId="1D063DCF" w:rsidR="002963B7" w:rsidRPr="005F557F" w:rsidRDefault="00790956" w:rsidP="002A6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LORENA PEREZ VILLEGAS</w:t>
            </w:r>
          </w:p>
        </w:tc>
      </w:tr>
      <w:tr w:rsidR="002963B7" w:rsidRPr="00DA2AED" w14:paraId="0A78EA29" w14:textId="77777777" w:rsidTr="00DA2AE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02E24FC6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>Correo electrónico</w:t>
            </w:r>
          </w:p>
        </w:tc>
        <w:tc>
          <w:tcPr>
            <w:tcW w:w="2643" w:type="pct"/>
            <w:vAlign w:val="center"/>
          </w:tcPr>
          <w:p w14:paraId="3F1B0418" w14:textId="60F3C840" w:rsidR="002963B7" w:rsidRPr="005F557F" w:rsidRDefault="00790956" w:rsidP="002A6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loreinperez@gmail.com</w:t>
            </w:r>
          </w:p>
        </w:tc>
      </w:tr>
      <w:tr w:rsidR="002963B7" w:rsidRPr="00DA2AED" w14:paraId="17467A90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5BBBDE6A" w14:textId="77777777" w:rsidR="002963B7" w:rsidRPr="00DA2AED" w:rsidRDefault="002963B7" w:rsidP="005F557F">
            <w:pPr>
              <w:rPr>
                <w:b w:val="0"/>
              </w:rPr>
            </w:pPr>
            <w:r w:rsidRPr="00DA2AED">
              <w:t>Horario de atención</w:t>
            </w:r>
          </w:p>
        </w:tc>
        <w:tc>
          <w:tcPr>
            <w:tcW w:w="2643" w:type="pct"/>
            <w:vAlign w:val="center"/>
          </w:tcPr>
          <w:p w14:paraId="51507933" w14:textId="4572BBF8" w:rsidR="002963B7" w:rsidRPr="005F557F" w:rsidRDefault="002A69CF" w:rsidP="00123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las clases</w:t>
            </w:r>
          </w:p>
        </w:tc>
      </w:tr>
      <w:tr w:rsidR="00367C6D" w:rsidRPr="00DA2AED" w14:paraId="0FC6FFE8" w14:textId="77777777" w:rsidTr="00DA2AE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05D8A269" w14:textId="77777777" w:rsidR="00367C6D" w:rsidRPr="00DA2AED" w:rsidRDefault="00367C6D" w:rsidP="005F557F">
            <w:pPr>
              <w:rPr>
                <w:b w:val="0"/>
              </w:rPr>
            </w:pPr>
            <w:r w:rsidRPr="00DA2AED">
              <w:t>UD</w:t>
            </w:r>
          </w:p>
        </w:tc>
        <w:tc>
          <w:tcPr>
            <w:tcW w:w="2643" w:type="pct"/>
            <w:vAlign w:val="center"/>
          </w:tcPr>
          <w:p w14:paraId="62DB3D2E" w14:textId="59335237" w:rsidR="00367C6D" w:rsidRPr="005F557F" w:rsidRDefault="005B4D81" w:rsidP="005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367C6D" w:rsidRPr="00DA2AED" w14:paraId="2F0EBB41" w14:textId="77777777" w:rsidTr="00DA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pct"/>
            <w:vAlign w:val="center"/>
          </w:tcPr>
          <w:p w14:paraId="605413DD" w14:textId="77777777" w:rsidR="00367C6D" w:rsidRPr="00DA2AED" w:rsidRDefault="00367C6D" w:rsidP="005F557F">
            <w:pPr>
              <w:rPr>
                <w:b w:val="0"/>
              </w:rPr>
            </w:pPr>
            <w:r w:rsidRPr="00DA2AED">
              <w:t>SCT</w:t>
            </w:r>
          </w:p>
        </w:tc>
        <w:tc>
          <w:tcPr>
            <w:tcW w:w="2643" w:type="pct"/>
            <w:vAlign w:val="center"/>
          </w:tcPr>
          <w:p w14:paraId="148AE20D" w14:textId="7BC9D2F0" w:rsidR="00367C6D" w:rsidRPr="005F557F" w:rsidRDefault="005B4D81" w:rsidP="005F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</w:tbl>
    <w:p w14:paraId="63327EBC" w14:textId="77777777" w:rsidR="008A10E8" w:rsidRPr="00940CE7" w:rsidRDefault="00356AFD" w:rsidP="00356AFD">
      <w:pPr>
        <w:pStyle w:val="Ttulo"/>
        <w:rPr>
          <w:caps/>
        </w:rPr>
      </w:pPr>
      <w:r w:rsidRPr="00940CE7">
        <w:t>Contribución al Perfil de Egreso</w:t>
      </w:r>
    </w:p>
    <w:tbl>
      <w:tblPr>
        <w:tblStyle w:val="Tabladecuadrcula5oscura-nfasis11"/>
        <w:tblW w:w="5000" w:type="pct"/>
        <w:tblLook w:val="0400" w:firstRow="0" w:lastRow="0" w:firstColumn="0" w:lastColumn="0" w:noHBand="0" w:noVBand="1"/>
      </w:tblPr>
      <w:tblGrid>
        <w:gridCol w:w="9622"/>
      </w:tblGrid>
      <w:tr w:rsidR="008A10E8" w:rsidRPr="00590C3E" w14:paraId="222B965A" w14:textId="77777777" w:rsidTr="005F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tcW w:w="5000" w:type="pct"/>
          </w:tcPr>
          <w:p w14:paraId="7491116B" w14:textId="2218878E" w:rsidR="002A69CF" w:rsidRDefault="002A69CF" w:rsidP="002A69CF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Esta asignatura introduce a los estudiantes en el ámbito de la</w:t>
            </w:r>
            <w:r w:rsidR="007F5561">
              <w:rPr>
                <w:rFonts w:asciiTheme="minorHAnsi" w:hAnsiTheme="minorHAnsi" w:cstheme="minorHAnsi"/>
                <w:sz w:val="24"/>
              </w:rPr>
              <w:t xml:space="preserve"> arquitectura hardware y software de sistemas computacionales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7F5561">
              <w:rPr>
                <w:rFonts w:asciiTheme="minorHAnsi" w:hAnsiTheme="minorHAnsi" w:cstheme="minorHAnsi"/>
                <w:sz w:val="24"/>
              </w:rPr>
              <w:t xml:space="preserve">con aplicaciones prácticas en sistemas actuales </w:t>
            </w:r>
            <w:r>
              <w:rPr>
                <w:rFonts w:asciiTheme="minorHAnsi" w:hAnsiTheme="minorHAnsi" w:cstheme="minorHAnsi"/>
                <w:sz w:val="24"/>
              </w:rPr>
              <w:t xml:space="preserve">utilizados en las </w:t>
            </w:r>
            <w:r w:rsidR="007F5561">
              <w:rPr>
                <w:rFonts w:asciiTheme="minorHAnsi" w:hAnsiTheme="minorHAnsi" w:cstheme="minorHAnsi"/>
                <w:sz w:val="24"/>
              </w:rPr>
              <w:t>organizaciones. El foco está en el dominio de los componentes, funcionamiento, e interconexión de los componentes hardware y software de sistemas computacionales</w:t>
            </w:r>
            <w:r>
              <w:rPr>
                <w:rFonts w:asciiTheme="minorHAnsi" w:hAnsiTheme="minorHAnsi" w:cstheme="minorHAnsi"/>
                <w:sz w:val="24"/>
              </w:rPr>
              <w:t>.</w:t>
            </w:r>
            <w:r w:rsidR="007F5561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70C9F4B5" w14:textId="77777777" w:rsidR="00087A93" w:rsidRDefault="002A69CF" w:rsidP="007F5561">
            <w:pPr>
              <w:spacing w:after="0"/>
              <w:rPr>
                <w:rFonts w:ascii="Arial" w:hAnsi="Arial" w:cs="Arial"/>
                <w:color w:val="000000"/>
                <w:szCs w:val="20"/>
                <w:lang w:val="es-CL" w:eastAsia="es-CL"/>
              </w:rPr>
            </w:pPr>
            <w:r>
              <w:rPr>
                <w:rFonts w:asciiTheme="minorHAnsi" w:hAnsiTheme="minorHAnsi" w:cstheme="minorHAnsi"/>
                <w:sz w:val="24"/>
              </w:rPr>
              <w:t>Competencias Asociadas:</w:t>
            </w:r>
            <w:r w:rsidR="007F556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7F5561" w:rsidRPr="007F5561">
              <w:rPr>
                <w:rFonts w:ascii="Arial" w:hAnsi="Arial" w:cs="Arial"/>
                <w:color w:val="000000"/>
                <w:szCs w:val="20"/>
                <w:lang w:val="es-CL" w:eastAsia="es-CL"/>
              </w:rPr>
              <w:t>2. Conceptualiza los componentes fundamentales hardware y software de un sistema computacional moderno</w:t>
            </w:r>
            <w:r w:rsidR="007F5561">
              <w:rPr>
                <w:rFonts w:ascii="Arial" w:hAnsi="Arial" w:cs="Arial"/>
                <w:color w:val="000000"/>
                <w:szCs w:val="20"/>
                <w:lang w:val="es-CL" w:eastAsia="es-CL"/>
              </w:rPr>
              <w:t xml:space="preserve">, </w:t>
            </w:r>
            <w:r w:rsidR="007F5561" w:rsidRPr="007F5561">
              <w:rPr>
                <w:rFonts w:ascii="Arial" w:hAnsi="Arial" w:cs="Arial"/>
                <w:color w:val="000000"/>
                <w:szCs w:val="20"/>
                <w:lang w:val="es-CL" w:eastAsia="es-CL"/>
              </w:rPr>
              <w:t>2.1 Plantea soluciones prototipo concurrentes tanto hardware como software en una organización.</w:t>
            </w:r>
          </w:p>
          <w:p w14:paraId="6F36BE33" w14:textId="63A94BB3" w:rsidR="007F5561" w:rsidRPr="007F5561" w:rsidRDefault="007F5561" w:rsidP="007F5561">
            <w:pPr>
              <w:spacing w:after="0"/>
              <w:rPr>
                <w:rFonts w:ascii="Times New Roman" w:hAnsi="Times New Roman"/>
                <w:sz w:val="24"/>
                <w:lang w:val="es-CL" w:eastAsia="es-CL"/>
              </w:rPr>
            </w:pPr>
          </w:p>
        </w:tc>
      </w:tr>
    </w:tbl>
    <w:p w14:paraId="7D33BCDB" w14:textId="77777777" w:rsidR="00367C6D" w:rsidRDefault="008A10E8" w:rsidP="00356AFD">
      <w:pPr>
        <w:pStyle w:val="Ttulo"/>
        <w:rPr>
          <w:i/>
          <w:color w:val="0000FF"/>
          <w:sz w:val="20"/>
          <w:szCs w:val="20"/>
          <w:lang w:val="es-MX"/>
        </w:rPr>
      </w:pPr>
      <w:r w:rsidRPr="005C2925">
        <w:t>Resultados de Aprendizaje</w:t>
      </w:r>
      <w:r w:rsidR="00711316">
        <w:t xml:space="preserve"> (</w:t>
      </w:r>
      <w:r w:rsidR="00CF536E">
        <w:t>R</w:t>
      </w:r>
      <w:r w:rsidR="00711316" w:rsidRPr="00711316">
        <w:t>A</w:t>
      </w:r>
      <w:r w:rsidR="00711316">
        <w:t>)</w:t>
      </w:r>
      <w:r w:rsidR="00375060">
        <w:t xml:space="preserve"> y </w:t>
      </w:r>
      <w:r w:rsidR="00356AFD">
        <w:t>Unidades Temáticas</w:t>
      </w:r>
      <w:r w:rsidR="00356AFD" w:rsidRPr="00367C6D">
        <w:rPr>
          <w:i/>
          <w:color w:val="0000FF"/>
          <w:sz w:val="20"/>
          <w:szCs w:val="20"/>
          <w:lang w:val="es-MX"/>
        </w:rPr>
        <w:t xml:space="preserve"> </w:t>
      </w:r>
    </w:p>
    <w:tbl>
      <w:tblPr>
        <w:tblStyle w:val="Tabladecuadrcula5oscura-nfasis11"/>
        <w:tblW w:w="0" w:type="auto"/>
        <w:tblLook w:val="0420" w:firstRow="1" w:lastRow="0" w:firstColumn="0" w:lastColumn="0" w:noHBand="0" w:noVBand="1"/>
      </w:tblPr>
      <w:tblGrid>
        <w:gridCol w:w="9396"/>
      </w:tblGrid>
      <w:tr w:rsidR="00367C6D" w:rsidRPr="00E218A4" w14:paraId="07BBDC25" w14:textId="77777777" w:rsidTr="00E2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6" w:type="dxa"/>
          </w:tcPr>
          <w:p w14:paraId="44E1064F" w14:textId="7EAE440B" w:rsidR="00367C6D" w:rsidRPr="00E218A4" w:rsidRDefault="00E218A4" w:rsidP="00EE1763">
            <w:pPr>
              <w:rPr>
                <w:szCs w:val="20"/>
                <w:lang w:val="es-MX"/>
              </w:rPr>
            </w:pPr>
            <w:r w:rsidRPr="00E218A4">
              <w:rPr>
                <w:szCs w:val="20"/>
              </w:rPr>
              <w:t xml:space="preserve">Unidad Temática </w:t>
            </w:r>
            <w:r w:rsidR="00367C6D" w:rsidRPr="00E218A4">
              <w:rPr>
                <w:szCs w:val="20"/>
              </w:rPr>
              <w:t>1:</w:t>
            </w:r>
          </w:p>
        </w:tc>
      </w:tr>
      <w:tr w:rsidR="00367C6D" w:rsidRPr="00E218A4" w14:paraId="3CE85DCF" w14:textId="77777777" w:rsidTr="00E2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6" w:type="dxa"/>
          </w:tcPr>
          <w:p w14:paraId="0DCAECBA" w14:textId="2A9E2BC5" w:rsidR="00F30F7D" w:rsidRPr="00F30F7D" w:rsidRDefault="00EE1763" w:rsidP="00F30F7D">
            <w:pPr>
              <w:pStyle w:val="NormalWeb"/>
              <w:spacing w:after="0"/>
              <w:rPr>
                <w:rFonts w:ascii="Times New Roman" w:hAnsi="Times New Roman"/>
                <w:sz w:val="24"/>
                <w:lang w:val="es-CL" w:eastAsia="es-CL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R1  </w:t>
            </w:r>
            <w:r w:rsidR="00F30F7D" w:rsidRPr="00F30F7D">
              <w:rPr>
                <w:rFonts w:ascii="Times New Roman" w:hAnsi="Times New Roman"/>
                <w:sz w:val="24"/>
                <w:lang w:val="es-CL" w:eastAsia="es-CL"/>
              </w:rPr>
              <w:t>Definición de arquitectura de sistemas computacionales para empresas.</w:t>
            </w:r>
          </w:p>
        </w:tc>
      </w:tr>
    </w:tbl>
    <w:p w14:paraId="3963978E" w14:textId="77777777" w:rsidR="00E218A4" w:rsidRDefault="00E218A4"/>
    <w:tbl>
      <w:tblPr>
        <w:tblStyle w:val="Tabladecuadrcula5oscura-nfasis11"/>
        <w:tblW w:w="0" w:type="auto"/>
        <w:tblLook w:val="0420" w:firstRow="1" w:lastRow="0" w:firstColumn="0" w:lastColumn="0" w:noHBand="0" w:noVBand="1"/>
      </w:tblPr>
      <w:tblGrid>
        <w:gridCol w:w="9396"/>
      </w:tblGrid>
      <w:tr w:rsidR="00E218A4" w:rsidRPr="00E218A4" w14:paraId="4515DEC8" w14:textId="77777777" w:rsidTr="00DD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6" w:type="dxa"/>
          </w:tcPr>
          <w:p w14:paraId="3CB9F5C2" w14:textId="796B8AF1" w:rsidR="00E218A4" w:rsidRPr="00E218A4" w:rsidRDefault="00E218A4" w:rsidP="00EE1763">
            <w:pPr>
              <w:rPr>
                <w:lang w:val="es-MX"/>
              </w:rPr>
            </w:pPr>
            <w:r w:rsidRPr="00E218A4">
              <w:t>Unidad Temática 2:</w:t>
            </w:r>
            <w:r w:rsidRPr="00E218A4">
              <w:rPr>
                <w:lang w:val="es-MX"/>
              </w:rPr>
              <w:t xml:space="preserve"> </w:t>
            </w:r>
          </w:p>
        </w:tc>
      </w:tr>
      <w:tr w:rsidR="00E218A4" w:rsidRPr="00E218A4" w14:paraId="57536FAF" w14:textId="77777777" w:rsidTr="00DD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6" w:type="dxa"/>
          </w:tcPr>
          <w:p w14:paraId="7310672F" w14:textId="42E8646D" w:rsidR="00E218A4" w:rsidRPr="00F30F7D" w:rsidRDefault="00EE1763" w:rsidP="00F30F7D">
            <w:pPr>
              <w:pStyle w:val="NormalWeb"/>
              <w:spacing w:after="0"/>
              <w:rPr>
                <w:rFonts w:ascii="Times New Roman" w:hAnsi="Times New Roman"/>
                <w:sz w:val="24"/>
                <w:lang w:val="es-CL" w:eastAsia="es-CL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R2 </w:t>
            </w:r>
            <w:r w:rsidR="00F30F7D" w:rsidRPr="00F30F7D">
              <w:rPr>
                <w:rFonts w:ascii="Calibri" w:hAnsi="Calibri" w:cs="Calibri"/>
                <w:color w:val="000000"/>
                <w:sz w:val="24"/>
                <w:lang w:val="es-CL" w:eastAsia="es-CL"/>
              </w:rPr>
              <w:t>Definición de componentes hardware y software básicos de un sistema computacional estilo servidor.</w:t>
            </w:r>
          </w:p>
        </w:tc>
      </w:tr>
    </w:tbl>
    <w:p w14:paraId="36F05EEC" w14:textId="77777777" w:rsidR="00E218A4" w:rsidRDefault="00E218A4"/>
    <w:tbl>
      <w:tblPr>
        <w:tblStyle w:val="Tabladecuadrcula5oscura-nfasis11"/>
        <w:tblW w:w="0" w:type="auto"/>
        <w:tblLook w:val="0420" w:firstRow="1" w:lastRow="0" w:firstColumn="0" w:lastColumn="0" w:noHBand="0" w:noVBand="1"/>
      </w:tblPr>
      <w:tblGrid>
        <w:gridCol w:w="9396"/>
      </w:tblGrid>
      <w:tr w:rsidR="00E218A4" w:rsidRPr="00E218A4" w14:paraId="5BC5DB08" w14:textId="77777777" w:rsidTr="00DD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6" w:type="dxa"/>
          </w:tcPr>
          <w:p w14:paraId="3E764F1D" w14:textId="2A923A21" w:rsidR="00E218A4" w:rsidRPr="00E218A4" w:rsidRDefault="00E218A4" w:rsidP="00EE1763">
            <w:pPr>
              <w:rPr>
                <w:szCs w:val="20"/>
                <w:lang w:val="es-MX"/>
              </w:rPr>
            </w:pPr>
            <w:r w:rsidRPr="00E218A4">
              <w:rPr>
                <w:szCs w:val="20"/>
              </w:rPr>
              <w:t xml:space="preserve">Unidad Temática </w:t>
            </w:r>
            <w:r w:rsidR="00B73D34">
              <w:rPr>
                <w:szCs w:val="20"/>
              </w:rPr>
              <w:t>3</w:t>
            </w:r>
            <w:r w:rsidRPr="00E218A4">
              <w:rPr>
                <w:szCs w:val="20"/>
              </w:rPr>
              <w:t>:</w:t>
            </w:r>
            <w:r w:rsidRPr="00E218A4">
              <w:rPr>
                <w:szCs w:val="20"/>
                <w:lang w:val="es-MX"/>
              </w:rPr>
              <w:t xml:space="preserve"> </w:t>
            </w:r>
          </w:p>
        </w:tc>
      </w:tr>
      <w:tr w:rsidR="00E218A4" w:rsidRPr="00E218A4" w14:paraId="0F387057" w14:textId="77777777" w:rsidTr="00DD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6" w:type="dxa"/>
          </w:tcPr>
          <w:p w14:paraId="5070B765" w14:textId="447F90B0" w:rsidR="00E218A4" w:rsidRPr="00F30F7D" w:rsidRDefault="00EE1763" w:rsidP="00EE1763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R3 </w:t>
            </w:r>
            <w:r w:rsidR="00F30F7D">
              <w:rPr>
                <w:rFonts w:ascii="Arial" w:hAnsi="Arial" w:cs="Arial"/>
                <w:szCs w:val="20"/>
              </w:rPr>
              <w:t>Descripción de procesos, utilización de interfaz de usuario de línea de comandos y sistema de archivos de un sistema operativo basado en Linux.</w:t>
            </w:r>
          </w:p>
        </w:tc>
      </w:tr>
    </w:tbl>
    <w:p w14:paraId="033A7A7F" w14:textId="77777777" w:rsidR="00E218A4" w:rsidRDefault="00E218A4"/>
    <w:tbl>
      <w:tblPr>
        <w:tblStyle w:val="Tabladecuadrcula5oscura-nfasis11"/>
        <w:tblW w:w="0" w:type="auto"/>
        <w:tblLook w:val="0420" w:firstRow="1" w:lastRow="0" w:firstColumn="0" w:lastColumn="0" w:noHBand="0" w:noVBand="1"/>
      </w:tblPr>
      <w:tblGrid>
        <w:gridCol w:w="9396"/>
      </w:tblGrid>
      <w:tr w:rsidR="00E218A4" w:rsidRPr="00E218A4" w14:paraId="6823BDCB" w14:textId="77777777" w:rsidTr="00DD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6" w:type="dxa"/>
          </w:tcPr>
          <w:p w14:paraId="757A1926" w14:textId="399B1FE4" w:rsidR="00E218A4" w:rsidRPr="00E218A4" w:rsidRDefault="00E218A4" w:rsidP="00EE1763">
            <w:pPr>
              <w:rPr>
                <w:szCs w:val="20"/>
                <w:lang w:val="es-MX"/>
              </w:rPr>
            </w:pPr>
            <w:r w:rsidRPr="00E218A4">
              <w:rPr>
                <w:szCs w:val="20"/>
              </w:rPr>
              <w:t xml:space="preserve">Unidad Temática </w:t>
            </w:r>
            <w:r>
              <w:rPr>
                <w:szCs w:val="20"/>
              </w:rPr>
              <w:t>4</w:t>
            </w:r>
            <w:r w:rsidRPr="00E218A4">
              <w:rPr>
                <w:szCs w:val="20"/>
              </w:rPr>
              <w:t>:</w:t>
            </w:r>
            <w:r w:rsidR="000530E3">
              <w:rPr>
                <w:szCs w:val="20"/>
                <w:lang w:val="es-MX"/>
              </w:rPr>
              <w:t xml:space="preserve"> </w:t>
            </w:r>
          </w:p>
        </w:tc>
      </w:tr>
      <w:tr w:rsidR="00E218A4" w:rsidRPr="00E218A4" w14:paraId="0FF6BF10" w14:textId="77777777" w:rsidTr="00DD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6" w:type="dxa"/>
          </w:tcPr>
          <w:p w14:paraId="3E34F062" w14:textId="1CD2A816" w:rsidR="00E218A4" w:rsidRPr="00F30F7D" w:rsidRDefault="00EE1763" w:rsidP="00F30F7D">
            <w:pPr>
              <w:pStyle w:val="NormalWeb"/>
              <w:spacing w:after="0"/>
              <w:rPr>
                <w:rFonts w:ascii="Times New Roman" w:hAnsi="Times New Roman"/>
                <w:sz w:val="24"/>
                <w:lang w:eastAsia="es-CL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R4 </w:t>
            </w:r>
            <w:r w:rsidR="00F30F7D" w:rsidRPr="00F30F7D">
              <w:rPr>
                <w:rFonts w:ascii="Arial" w:hAnsi="Arial" w:cs="Arial"/>
                <w:szCs w:val="20"/>
                <w:lang w:eastAsia="es-CL"/>
              </w:rPr>
              <w:t>Dominio de sistema de usuarios y entrada / salida de un sistema operativo basado en Linux.</w:t>
            </w:r>
          </w:p>
        </w:tc>
      </w:tr>
    </w:tbl>
    <w:p w14:paraId="53AB84EC" w14:textId="77777777" w:rsidR="00F30F7D" w:rsidRDefault="00F30F7D" w:rsidP="00356AFD">
      <w:pPr>
        <w:pStyle w:val="Ttulo"/>
      </w:pPr>
    </w:p>
    <w:p w14:paraId="2104D6F0" w14:textId="58872537" w:rsidR="008A10E8" w:rsidRDefault="00356AFD" w:rsidP="00356AFD">
      <w:pPr>
        <w:pStyle w:val="Ttulo"/>
      </w:pPr>
      <w:r w:rsidRPr="009523D5">
        <w:t xml:space="preserve">Estrategias </w:t>
      </w:r>
      <w:r w:rsidR="008A10E8" w:rsidRPr="009523D5">
        <w:t xml:space="preserve">de </w:t>
      </w:r>
      <w:r w:rsidRPr="009523D5">
        <w:t xml:space="preserve">Aprendizaje y </w:t>
      </w:r>
      <w:r>
        <w:t>Evaluación</w:t>
      </w:r>
      <w:r w:rsidRPr="009523D5">
        <w:t xml:space="preserve"> </w:t>
      </w:r>
    </w:p>
    <w:tbl>
      <w:tblPr>
        <w:tblStyle w:val="Tabladecuadrcula5oscura-nfasis11"/>
        <w:tblW w:w="0" w:type="auto"/>
        <w:tblLook w:val="0400" w:firstRow="0" w:lastRow="0" w:firstColumn="0" w:lastColumn="0" w:noHBand="0" w:noVBand="1"/>
      </w:tblPr>
      <w:tblGrid>
        <w:gridCol w:w="9430"/>
      </w:tblGrid>
      <w:tr w:rsidR="00367C6D" w14:paraId="71B2AF3B" w14:textId="77777777" w:rsidTr="0035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30" w:type="dxa"/>
          </w:tcPr>
          <w:p w14:paraId="28270C2B" w14:textId="3ED719A6" w:rsidR="00EE1763" w:rsidRDefault="001C2BE8" w:rsidP="001B24CA">
            <w:pPr>
              <w:rPr>
                <w:rFonts w:eastAsia="Calibri" w:cs="Arial"/>
              </w:rPr>
            </w:pPr>
            <w:r>
              <w:rPr>
                <w:rFonts w:eastAsia="Calibri" w:cs="Arial"/>
                <w:b/>
              </w:rPr>
              <w:t>Metodologías Activas</w:t>
            </w:r>
            <w:r w:rsidR="00EE1763">
              <w:rPr>
                <w:rFonts w:eastAsia="Calibri" w:cs="Arial"/>
                <w:b/>
              </w:rPr>
              <w:t xml:space="preserve">: </w:t>
            </w:r>
            <w:r w:rsidR="00EE1763">
              <w:rPr>
                <w:rFonts w:eastAsia="Calibri" w:cs="Arial"/>
              </w:rPr>
              <w:t>Los estudiantes estudian y preparan los materiales del curso ante cada clase, de forma que ésta se transforme en un espacio que fortalezca el dialogo con fundamentos y los alumnos construyan su propio aprendizaje, a tra</w:t>
            </w:r>
            <w:r>
              <w:rPr>
                <w:rFonts w:eastAsia="Calibri" w:cs="Arial"/>
              </w:rPr>
              <w:t>vés de la dedicación autónoma,</w:t>
            </w:r>
            <w:r w:rsidR="00EE1763">
              <w:rPr>
                <w:rFonts w:eastAsia="Calibri" w:cs="Arial"/>
              </w:rPr>
              <w:t xml:space="preserve"> la sociabilización de ideas y conceptos, todo ello bajo la supervisión del  profesor.</w:t>
            </w:r>
          </w:p>
          <w:p w14:paraId="5AFDCF54" w14:textId="23CDEC47" w:rsidR="00EE1763" w:rsidRDefault="00EE1763" w:rsidP="001B24CA">
            <w:pPr>
              <w:rPr>
                <w:rFonts w:cs="Calibri"/>
              </w:rPr>
            </w:pPr>
            <w:r w:rsidRPr="0000436C">
              <w:rPr>
                <w:rFonts w:cs="Calibri"/>
                <w:b/>
              </w:rPr>
              <w:t>Metodología docente para el tiempo autónomo</w:t>
            </w:r>
            <w:r>
              <w:rPr>
                <w:rFonts w:cs="Calibri"/>
                <w:b/>
              </w:rPr>
              <w:t xml:space="preserve">: </w:t>
            </w:r>
            <w:r w:rsidRPr="00EE1763">
              <w:rPr>
                <w:rFonts w:cs="Calibri"/>
              </w:rPr>
              <w:t>Lecturas</w:t>
            </w:r>
            <w:r>
              <w:rPr>
                <w:rFonts w:cs="Calibri"/>
              </w:rPr>
              <w:t xml:space="preserve"> y trabajos personales, proyectos </w:t>
            </w:r>
            <w:r w:rsidRPr="007A0A41">
              <w:rPr>
                <w:rFonts w:cs="Calibri"/>
              </w:rPr>
              <w:t xml:space="preserve">por parte de los estudiantes, búsqueda </w:t>
            </w:r>
            <w:r>
              <w:rPr>
                <w:rFonts w:cs="Calibri"/>
              </w:rPr>
              <w:t xml:space="preserve">y análisis </w:t>
            </w:r>
            <w:r w:rsidRPr="007A0A41">
              <w:rPr>
                <w:rFonts w:cs="Calibri"/>
              </w:rPr>
              <w:t>de</w:t>
            </w:r>
            <w:r w:rsidR="00697C8E">
              <w:rPr>
                <w:rFonts w:cs="Calibri"/>
              </w:rPr>
              <w:t xml:space="preserve"> información, talleres grupales en clases.</w:t>
            </w:r>
          </w:p>
          <w:p w14:paraId="64B698E3" w14:textId="3B5A8C7B" w:rsidR="00EE1763" w:rsidRPr="00536831" w:rsidRDefault="00EE1763" w:rsidP="001B24CA">
            <w:pPr>
              <w:rPr>
                <w:rFonts w:eastAsia="Calibri" w:cs="Arial"/>
                <w:b/>
              </w:rPr>
            </w:pPr>
            <w:r w:rsidRPr="00536831">
              <w:rPr>
                <w:rFonts w:eastAsia="Calibri" w:cs="Arial"/>
                <w:b/>
              </w:rPr>
              <w:t xml:space="preserve">Metodología de evaluación: </w:t>
            </w:r>
          </w:p>
          <w:p w14:paraId="14C4FEB7" w14:textId="2CA77B28" w:rsidR="00780F61" w:rsidRPr="00780F61" w:rsidRDefault="00C10084" w:rsidP="00780F61">
            <w:pPr>
              <w:pStyle w:val="Prrafodelista"/>
              <w:numPr>
                <w:ilvl w:val="0"/>
                <w:numId w:val="2"/>
              </w:numPr>
              <w:rPr>
                <w:rFonts w:eastAsia="Calibri" w:cs="Arial"/>
              </w:rPr>
            </w:pPr>
            <w:r w:rsidRPr="00780F61">
              <w:rPr>
                <w:rFonts w:eastAsia="Calibri" w:cs="Arial"/>
              </w:rPr>
              <w:t>Certamen</w:t>
            </w:r>
          </w:p>
          <w:p w14:paraId="235C9C90" w14:textId="77777777" w:rsidR="00780F61" w:rsidRDefault="00EE1763" w:rsidP="001B24CA">
            <w:pPr>
              <w:pStyle w:val="Prrafodelista"/>
              <w:numPr>
                <w:ilvl w:val="0"/>
                <w:numId w:val="2"/>
              </w:numPr>
              <w:rPr>
                <w:rFonts w:eastAsia="Calibri" w:cs="Arial"/>
              </w:rPr>
            </w:pPr>
            <w:r w:rsidRPr="00780F61">
              <w:rPr>
                <w:rFonts w:eastAsia="Calibri" w:cs="Arial"/>
              </w:rPr>
              <w:t>Proyecto Semestral (</w:t>
            </w:r>
            <w:r w:rsidR="00F30F7D" w:rsidRPr="00780F61">
              <w:rPr>
                <w:rFonts w:eastAsia="Calibri" w:cs="Arial"/>
              </w:rPr>
              <w:t>Informes, Presentaciones</w:t>
            </w:r>
            <w:r w:rsidRPr="00780F61">
              <w:rPr>
                <w:rFonts w:eastAsia="Calibri" w:cs="Arial"/>
              </w:rPr>
              <w:t>)</w:t>
            </w:r>
          </w:p>
          <w:p w14:paraId="2A9FF043" w14:textId="1C86E147" w:rsidR="00780F61" w:rsidRDefault="00780F61" w:rsidP="00843109">
            <w:pPr>
              <w:pStyle w:val="Prrafodelista"/>
              <w:numPr>
                <w:ilvl w:val="0"/>
                <w:numId w:val="2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Tareas Individuaales</w:t>
            </w:r>
          </w:p>
          <w:p w14:paraId="6720B410" w14:textId="54D10830" w:rsidR="00F75667" w:rsidRPr="00780F61" w:rsidRDefault="00EE1763" w:rsidP="00843109">
            <w:pPr>
              <w:pStyle w:val="Prrafodelista"/>
              <w:numPr>
                <w:ilvl w:val="0"/>
                <w:numId w:val="2"/>
              </w:numPr>
              <w:rPr>
                <w:rFonts w:eastAsia="Calibri" w:cs="Arial"/>
              </w:rPr>
            </w:pPr>
            <w:r w:rsidRPr="00780F61">
              <w:rPr>
                <w:rFonts w:eastAsia="Calibri" w:cs="Arial"/>
              </w:rPr>
              <w:t>Examen</w:t>
            </w:r>
          </w:p>
          <w:p w14:paraId="6CA8C9A3" w14:textId="77777777" w:rsidR="00F75667" w:rsidRDefault="00F75667" w:rsidP="00843109">
            <w:pPr>
              <w:rPr>
                <w:b/>
              </w:rPr>
            </w:pPr>
          </w:p>
          <w:p w14:paraId="6E0E8133" w14:textId="77777777" w:rsidR="00536831" w:rsidRPr="00C10084" w:rsidRDefault="00536831" w:rsidP="00843109">
            <w:pPr>
              <w:rPr>
                <w:b/>
              </w:rPr>
            </w:pPr>
            <w:r w:rsidRPr="00C10084">
              <w:rPr>
                <w:b/>
              </w:rPr>
              <w:t>Reglas del curso</w:t>
            </w:r>
          </w:p>
          <w:p w14:paraId="03E75E8B" w14:textId="3E5E16ED" w:rsidR="00536831" w:rsidRDefault="00C10084" w:rsidP="00843109">
            <w:r>
              <w:t xml:space="preserve">1 Asistencia Mínima </w:t>
            </w:r>
            <w:r w:rsidR="00F93CA5">
              <w:t>5</w:t>
            </w:r>
            <w:r w:rsidR="00536831">
              <w:t>0%.</w:t>
            </w:r>
            <w:r w:rsidR="00F93CA5">
              <w:t xml:space="preserve"> La asistencia se regist</w:t>
            </w:r>
            <w:r w:rsidR="002248E1">
              <w:t>rará al inicio de cada clave. El</w:t>
            </w:r>
            <w:r w:rsidR="00F93CA5">
              <w:t xml:space="preserve"> no cumplimiento del 50% dará motivo de reprobación inmediata a la asignatura.</w:t>
            </w:r>
          </w:p>
          <w:p w14:paraId="79D8A8DA" w14:textId="77777777" w:rsidR="00536831" w:rsidRDefault="00536831" w:rsidP="00843109">
            <w:r>
              <w:t>2  Desarrollar Proyecto Semestral</w:t>
            </w:r>
          </w:p>
          <w:p w14:paraId="015E0474" w14:textId="77777777" w:rsidR="00780F61" w:rsidRDefault="00780F61" w:rsidP="001B24CA">
            <w:r>
              <w:t>3</w:t>
            </w:r>
            <w:r w:rsidR="00536831">
              <w:t xml:space="preserve"> Inasistencia a Control, obtiene nota 1. </w:t>
            </w:r>
          </w:p>
          <w:p w14:paraId="481A467C" w14:textId="6625CADA" w:rsidR="00536831" w:rsidRDefault="00780F61" w:rsidP="001B24CA">
            <w:r>
              <w:t>4.</w:t>
            </w:r>
            <w:r w:rsidR="00536831">
              <w:t>Inasistencia con certificado médico a controles no se considera en el c</w:t>
            </w:r>
            <w:r w:rsidR="00C10084">
              <w:t>álculo de promedio de controles (se elimina la nota, no hay recuperación de controles)</w:t>
            </w:r>
          </w:p>
          <w:p w14:paraId="57A09113" w14:textId="0E18AF57" w:rsidR="00536831" w:rsidRDefault="00780F61" w:rsidP="001B24CA">
            <w:r>
              <w:t>5.</w:t>
            </w:r>
            <w:r w:rsidR="00536831">
              <w:t xml:space="preserve">Inasistencia a trabajo personal y/o </w:t>
            </w:r>
            <w:r w:rsidR="00C10084">
              <w:t>certamen</w:t>
            </w:r>
            <w:r w:rsidR="00536831">
              <w:t>: calificación 1. En caso de justificación médica, se programará nueva fecha en el primer caso y en el segundo, la nota del examen, también será considerada</w:t>
            </w:r>
            <w:r w:rsidR="00C10084">
              <w:t xml:space="preserve"> como nota en el certamen</w:t>
            </w:r>
            <w:r w:rsidR="00536831">
              <w:t>.</w:t>
            </w:r>
          </w:p>
          <w:p w14:paraId="7C9E533E" w14:textId="21EC3D37" w:rsidR="004A5B33" w:rsidRDefault="00780F61" w:rsidP="004A5B33">
            <w:r>
              <w:t>6.</w:t>
            </w:r>
            <w:r w:rsidR="004A5B33">
              <w:t xml:space="preserve"> Rúbricas de evaluación del proyecto serán entregadas en clases.</w:t>
            </w:r>
          </w:p>
          <w:p w14:paraId="60EC6E47" w14:textId="1F85A3D4" w:rsidR="004A5B33" w:rsidRDefault="00780F61" w:rsidP="004A5B33">
            <w:r>
              <w:t xml:space="preserve">7- </w:t>
            </w:r>
            <w:r w:rsidR="004A5B33">
              <w:t>Entrega de Informe Final con atraso, se descontará 10 puntos (escala 1-100) por día de atraso.</w:t>
            </w:r>
          </w:p>
          <w:p w14:paraId="690DF352" w14:textId="0E894851" w:rsidR="00536831" w:rsidRPr="00977ACA" w:rsidRDefault="00690C0E" w:rsidP="001B24CA">
            <w:pPr>
              <w:rPr>
                <w:b/>
              </w:rPr>
            </w:pPr>
            <w:r>
              <w:rPr>
                <w:b/>
              </w:rPr>
              <w:t>Tareas individuales</w:t>
            </w:r>
            <w:r w:rsidR="00536831" w:rsidRPr="00977ACA">
              <w:rPr>
                <w:b/>
              </w:rPr>
              <w:t>:</w:t>
            </w:r>
          </w:p>
          <w:p w14:paraId="573C8082" w14:textId="43A8154E" w:rsidR="00536831" w:rsidRDefault="00536831" w:rsidP="001B24CA">
            <w:r>
              <w:t>Trabajo descriptivo</w:t>
            </w:r>
            <w:r w:rsidR="00B962FF">
              <w:t xml:space="preserve">/investigación </w:t>
            </w:r>
            <w:r>
              <w:t xml:space="preserve">consistente </w:t>
            </w:r>
            <w:r w:rsidR="00B962FF">
              <w:t xml:space="preserve">en relacionar actividades de negocio con herramientas informáticas. Los temas serán dados en clases. </w:t>
            </w:r>
          </w:p>
          <w:p w14:paraId="4F2490B2" w14:textId="77777777" w:rsidR="00977ACA" w:rsidRPr="00977ACA" w:rsidRDefault="00977ACA" w:rsidP="001B24CA">
            <w:pPr>
              <w:rPr>
                <w:b/>
              </w:rPr>
            </w:pPr>
            <w:r w:rsidRPr="00977ACA">
              <w:rPr>
                <w:b/>
              </w:rPr>
              <w:t>Proyecto Semestral:</w:t>
            </w:r>
          </w:p>
          <w:p w14:paraId="046A00F0" w14:textId="52A42153" w:rsidR="00E9290F" w:rsidRPr="005F557F" w:rsidRDefault="00465957" w:rsidP="00780F61">
            <w:r>
              <w:t>Los estudiante</w:t>
            </w:r>
            <w:r w:rsidR="00780F61">
              <w:t>s formarán equipos y trabajarán en conjunto durante el semestre para desarrollar un proyecto que presentarán durante el semestre.</w:t>
            </w:r>
          </w:p>
        </w:tc>
      </w:tr>
      <w:tr w:rsidR="00EE1763" w14:paraId="43ABFBA6" w14:textId="77777777" w:rsidTr="00356AFD">
        <w:tc>
          <w:tcPr>
            <w:tcW w:w="9430" w:type="dxa"/>
          </w:tcPr>
          <w:p w14:paraId="37AB5A17" w14:textId="13A737A9" w:rsidR="00EE1763" w:rsidRDefault="00EE1763" w:rsidP="001B24CA">
            <w:pPr>
              <w:rPr>
                <w:rFonts w:eastAsia="Calibri" w:cs="Arial"/>
                <w:b/>
              </w:rPr>
            </w:pPr>
          </w:p>
        </w:tc>
      </w:tr>
    </w:tbl>
    <w:p w14:paraId="6EF9658A" w14:textId="77777777" w:rsidR="00B60E38" w:rsidRDefault="00356AFD" w:rsidP="00356AFD">
      <w:pPr>
        <w:pStyle w:val="Ttulo"/>
        <w:rPr>
          <w:caps/>
        </w:rPr>
      </w:pPr>
      <w:r>
        <w:lastRenderedPageBreak/>
        <w:t>Evaluacio</w:t>
      </w:r>
      <w:r w:rsidRPr="00D62268">
        <w:t>n</w:t>
      </w:r>
      <w:r>
        <w:t>es</w:t>
      </w:r>
    </w:p>
    <w:tbl>
      <w:tblPr>
        <w:tblStyle w:val="Tabladecuadrcula5oscura-nfasis11"/>
        <w:tblW w:w="5000" w:type="pct"/>
        <w:tblLook w:val="0420" w:firstRow="1" w:lastRow="0" w:firstColumn="0" w:lastColumn="0" w:noHBand="0" w:noVBand="1"/>
      </w:tblPr>
      <w:tblGrid>
        <w:gridCol w:w="966"/>
        <w:gridCol w:w="6705"/>
        <w:gridCol w:w="1951"/>
      </w:tblGrid>
      <w:tr w:rsidR="00B60E38" w:rsidRPr="00B60E38" w14:paraId="309857A5" w14:textId="77777777" w:rsidTr="00E15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" w:type="pct"/>
            <w:vAlign w:val="center"/>
          </w:tcPr>
          <w:p w14:paraId="70B949C1" w14:textId="77777777" w:rsidR="00B60E38" w:rsidRPr="00B60E38" w:rsidRDefault="00356AFD" w:rsidP="00356AFD">
            <w:pPr>
              <w:jc w:val="center"/>
              <w:rPr>
                <w:b w:val="0"/>
              </w:rPr>
            </w:pPr>
            <w:r w:rsidRPr="00B60E38">
              <w:t>Orden</w:t>
            </w:r>
          </w:p>
        </w:tc>
        <w:tc>
          <w:tcPr>
            <w:tcW w:w="3484" w:type="pct"/>
            <w:vAlign w:val="center"/>
          </w:tcPr>
          <w:p w14:paraId="0F4F5D3D" w14:textId="77777777" w:rsidR="00B60E38" w:rsidRPr="00B60E38" w:rsidRDefault="00356AFD" w:rsidP="00356AFD">
            <w:pPr>
              <w:jc w:val="center"/>
              <w:rPr>
                <w:b w:val="0"/>
              </w:rPr>
            </w:pPr>
            <w:r>
              <w:t>Evaluaciones</w:t>
            </w:r>
          </w:p>
        </w:tc>
        <w:tc>
          <w:tcPr>
            <w:tcW w:w="1014" w:type="pct"/>
            <w:vAlign w:val="center"/>
          </w:tcPr>
          <w:p w14:paraId="72B8A4D4" w14:textId="77777777" w:rsidR="00B60E38" w:rsidRPr="00B60E38" w:rsidRDefault="00356AFD" w:rsidP="00356AFD">
            <w:pPr>
              <w:jc w:val="center"/>
              <w:rPr>
                <w:b w:val="0"/>
              </w:rPr>
            </w:pPr>
            <w:r>
              <w:t>Ponderaciones</w:t>
            </w:r>
          </w:p>
        </w:tc>
      </w:tr>
      <w:tr w:rsidR="00B60E38" w:rsidRPr="00B60E38" w14:paraId="1701A313" w14:textId="77777777" w:rsidTr="00E15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" w:type="pct"/>
            <w:vAlign w:val="center"/>
          </w:tcPr>
          <w:p w14:paraId="5F672DE1" w14:textId="77777777" w:rsidR="00B60E38" w:rsidRPr="00B60E38" w:rsidRDefault="00B60E38" w:rsidP="00356AFD">
            <w:pPr>
              <w:jc w:val="center"/>
            </w:pPr>
            <w:r>
              <w:t>1</w:t>
            </w:r>
          </w:p>
        </w:tc>
        <w:tc>
          <w:tcPr>
            <w:tcW w:w="3484" w:type="pct"/>
            <w:vAlign w:val="center"/>
          </w:tcPr>
          <w:p w14:paraId="145801E2" w14:textId="21FF9ECE" w:rsidR="00B60E38" w:rsidRPr="00B60E38" w:rsidRDefault="00BC1378" w:rsidP="00977ACA">
            <w:pPr>
              <w:jc w:val="center"/>
            </w:pPr>
            <w:r>
              <w:t>Tareas individuales</w:t>
            </w:r>
          </w:p>
        </w:tc>
        <w:tc>
          <w:tcPr>
            <w:tcW w:w="1014" w:type="pct"/>
            <w:vAlign w:val="center"/>
          </w:tcPr>
          <w:p w14:paraId="0F4CF938" w14:textId="43707171" w:rsidR="00B60E38" w:rsidRPr="00B60E38" w:rsidRDefault="00810213" w:rsidP="0076230D">
            <w:pPr>
              <w:jc w:val="center"/>
            </w:pPr>
            <w:r>
              <w:t>25</w:t>
            </w:r>
            <w:r w:rsidR="00931D8D">
              <w:t>%</w:t>
            </w:r>
          </w:p>
        </w:tc>
      </w:tr>
      <w:tr w:rsidR="00B60E38" w:rsidRPr="00B60E38" w14:paraId="6C1AA0BC" w14:textId="77777777" w:rsidTr="00E15831">
        <w:tc>
          <w:tcPr>
            <w:tcW w:w="502" w:type="pct"/>
            <w:vAlign w:val="center"/>
          </w:tcPr>
          <w:p w14:paraId="34D9DF8D" w14:textId="77777777" w:rsidR="00B60E38" w:rsidRPr="00B60E38" w:rsidRDefault="00B60E38" w:rsidP="00356AFD">
            <w:pPr>
              <w:jc w:val="center"/>
            </w:pPr>
            <w:r>
              <w:t>2</w:t>
            </w:r>
          </w:p>
        </w:tc>
        <w:tc>
          <w:tcPr>
            <w:tcW w:w="3484" w:type="pct"/>
            <w:vAlign w:val="center"/>
          </w:tcPr>
          <w:p w14:paraId="25620149" w14:textId="56485280" w:rsidR="00B60E38" w:rsidRPr="00B60E38" w:rsidRDefault="00977ACA" w:rsidP="00356AFD">
            <w:pPr>
              <w:jc w:val="center"/>
            </w:pPr>
            <w:r>
              <w:t>Proyecto Semestral</w:t>
            </w:r>
            <w:r w:rsidR="00BC1378">
              <w:t xml:space="preserve"> </w:t>
            </w:r>
          </w:p>
        </w:tc>
        <w:tc>
          <w:tcPr>
            <w:tcW w:w="1014" w:type="pct"/>
            <w:vAlign w:val="center"/>
          </w:tcPr>
          <w:p w14:paraId="3BD817ED" w14:textId="79B3ECE0" w:rsidR="00B60E38" w:rsidRPr="00B60E38" w:rsidRDefault="00810213" w:rsidP="00767C30">
            <w:pPr>
              <w:jc w:val="center"/>
            </w:pPr>
            <w:r>
              <w:t>25</w:t>
            </w:r>
            <w:r w:rsidR="00931D8D">
              <w:t>%</w:t>
            </w:r>
          </w:p>
        </w:tc>
      </w:tr>
      <w:tr w:rsidR="00500FCE" w:rsidRPr="00B60E38" w14:paraId="1D74118F" w14:textId="77777777" w:rsidTr="00E15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" w:type="pct"/>
            <w:vAlign w:val="center"/>
          </w:tcPr>
          <w:p w14:paraId="5F55105B" w14:textId="61E81BA8" w:rsidR="00500FCE" w:rsidRDefault="00F35F85" w:rsidP="00356AFD">
            <w:pPr>
              <w:jc w:val="center"/>
            </w:pPr>
            <w:r>
              <w:t>3</w:t>
            </w:r>
          </w:p>
        </w:tc>
        <w:tc>
          <w:tcPr>
            <w:tcW w:w="3484" w:type="pct"/>
            <w:vAlign w:val="center"/>
          </w:tcPr>
          <w:p w14:paraId="5D6150F1" w14:textId="1102D1D9" w:rsidR="00500FCE" w:rsidRDefault="00F30F7D" w:rsidP="00356AFD">
            <w:pPr>
              <w:jc w:val="center"/>
            </w:pPr>
            <w:r>
              <w:t>Certamen 1</w:t>
            </w:r>
          </w:p>
        </w:tc>
        <w:tc>
          <w:tcPr>
            <w:tcW w:w="1014" w:type="pct"/>
            <w:vAlign w:val="center"/>
          </w:tcPr>
          <w:p w14:paraId="796B1E3D" w14:textId="77DC74E0" w:rsidR="00500FCE" w:rsidRDefault="00977ACA" w:rsidP="00977ACA">
            <w:r>
              <w:t xml:space="preserve">          </w:t>
            </w:r>
            <w:r w:rsidR="00767C30">
              <w:t xml:space="preserve">  </w:t>
            </w:r>
            <w:r w:rsidR="00690C0E">
              <w:t>20</w:t>
            </w:r>
            <w:r>
              <w:t>%</w:t>
            </w:r>
          </w:p>
        </w:tc>
      </w:tr>
      <w:tr w:rsidR="00B60E38" w:rsidRPr="00B60E38" w14:paraId="0DF94341" w14:textId="77777777" w:rsidTr="00E15831">
        <w:tc>
          <w:tcPr>
            <w:tcW w:w="502" w:type="pct"/>
            <w:vAlign w:val="center"/>
          </w:tcPr>
          <w:p w14:paraId="08D2571F" w14:textId="004A7871" w:rsidR="00B60E38" w:rsidRPr="00B60E38" w:rsidRDefault="00F35F85" w:rsidP="00356AFD">
            <w:pPr>
              <w:jc w:val="center"/>
            </w:pPr>
            <w:r>
              <w:t>4</w:t>
            </w:r>
          </w:p>
        </w:tc>
        <w:tc>
          <w:tcPr>
            <w:tcW w:w="3484" w:type="pct"/>
            <w:vAlign w:val="center"/>
          </w:tcPr>
          <w:p w14:paraId="0864EE45" w14:textId="640CA9A9" w:rsidR="00B60E38" w:rsidRPr="00B60E38" w:rsidRDefault="00F30F7D" w:rsidP="00356AFD">
            <w:pPr>
              <w:jc w:val="center"/>
            </w:pPr>
            <w:r>
              <w:t>Certamen 2</w:t>
            </w:r>
          </w:p>
        </w:tc>
        <w:tc>
          <w:tcPr>
            <w:tcW w:w="1014" w:type="pct"/>
            <w:vAlign w:val="center"/>
          </w:tcPr>
          <w:p w14:paraId="231594C6" w14:textId="4383FB24" w:rsidR="00B60E38" w:rsidRPr="00B60E38" w:rsidRDefault="00453DB4" w:rsidP="00356AFD">
            <w:pPr>
              <w:jc w:val="center"/>
            </w:pPr>
            <w:r>
              <w:t>3</w:t>
            </w:r>
            <w:r w:rsidR="00690C0E">
              <w:t>0</w:t>
            </w:r>
            <w:r w:rsidR="00F30F7D">
              <w:t>%</w:t>
            </w:r>
          </w:p>
        </w:tc>
      </w:tr>
      <w:tr w:rsidR="00500FCE" w:rsidRPr="00B60E38" w14:paraId="27FE9A6E" w14:textId="77777777" w:rsidTr="00E15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" w:type="pct"/>
            <w:vAlign w:val="center"/>
          </w:tcPr>
          <w:p w14:paraId="2E95C77E" w14:textId="77777777" w:rsidR="00500FCE" w:rsidRDefault="00500FCE" w:rsidP="00356AFD">
            <w:pPr>
              <w:jc w:val="center"/>
            </w:pPr>
          </w:p>
        </w:tc>
        <w:tc>
          <w:tcPr>
            <w:tcW w:w="3484" w:type="pct"/>
            <w:vAlign w:val="center"/>
          </w:tcPr>
          <w:p w14:paraId="4312ED10" w14:textId="54C06E13" w:rsidR="00500FCE" w:rsidRDefault="0042795F" w:rsidP="0042795F">
            <w:pPr>
              <w:jc w:val="center"/>
            </w:pPr>
            <w:r>
              <w:t>Nota Final</w:t>
            </w:r>
            <w:r w:rsidR="00500FCE">
              <w:t>= (1</w:t>
            </w:r>
            <w:r w:rsidR="00690C0E">
              <w:t>*0,3</w:t>
            </w:r>
            <w:r w:rsidR="00500FCE">
              <w:t>+2</w:t>
            </w:r>
            <w:r w:rsidR="00F35F85">
              <w:t>*0,3</w:t>
            </w:r>
            <w:r w:rsidR="00767C30">
              <w:t xml:space="preserve"> </w:t>
            </w:r>
            <w:r w:rsidR="00500FCE">
              <w:t>+3</w:t>
            </w:r>
            <w:r w:rsidR="00767C30">
              <w:t>* 0,</w:t>
            </w:r>
            <w:r w:rsidR="00F35F85">
              <w:t>2</w:t>
            </w:r>
            <w:r w:rsidR="004C63C8">
              <w:t>+ 4</w:t>
            </w:r>
            <w:r w:rsidR="00690C0E">
              <w:t>*0,2</w:t>
            </w:r>
            <w:r w:rsidR="00500FCE">
              <w:t>)*0,7+</w:t>
            </w:r>
            <w:r>
              <w:t xml:space="preserve"> Examen </w:t>
            </w:r>
            <w:r w:rsidR="00500FCE">
              <w:t>*0,</w:t>
            </w:r>
            <w:r>
              <w:t>3</w:t>
            </w:r>
          </w:p>
        </w:tc>
        <w:tc>
          <w:tcPr>
            <w:tcW w:w="1014" w:type="pct"/>
            <w:vAlign w:val="center"/>
          </w:tcPr>
          <w:p w14:paraId="481D52CF" w14:textId="77777777" w:rsidR="00500FCE" w:rsidRDefault="00500FCE" w:rsidP="00356AFD">
            <w:pPr>
              <w:jc w:val="center"/>
            </w:pPr>
          </w:p>
        </w:tc>
      </w:tr>
    </w:tbl>
    <w:p w14:paraId="74E2703C" w14:textId="77777777" w:rsidR="008A10E8" w:rsidRDefault="00356AFD" w:rsidP="00356AFD">
      <w:pPr>
        <w:pStyle w:val="Ttulo"/>
      </w:pPr>
      <w:r w:rsidRPr="00627629">
        <w:t>P</w:t>
      </w:r>
      <w:r>
        <w:t>lanificación</w:t>
      </w:r>
      <w:r w:rsidRPr="002C71F2">
        <w:t xml:space="preserve"> </w:t>
      </w:r>
      <w:r>
        <w:t xml:space="preserve">de </w:t>
      </w:r>
      <w:r w:rsidR="008A10E8" w:rsidRPr="002C71F2">
        <w:t>Actividades</w:t>
      </w:r>
    </w:p>
    <w:p w14:paraId="4B6DE4BA" w14:textId="1B2AC020" w:rsidR="005F557F" w:rsidRDefault="005F557F">
      <w:pPr>
        <w:rPr>
          <w:lang w:val="en-US"/>
        </w:rPr>
      </w:pPr>
    </w:p>
    <w:tbl>
      <w:tblPr>
        <w:tblW w:w="11199" w:type="dxa"/>
        <w:tblInd w:w="-781" w:type="dxa"/>
        <w:tblLayout w:type="fixed"/>
        <w:tblCellMar>
          <w:top w:w="12" w:type="dxa"/>
          <w:left w:w="70" w:type="dxa"/>
          <w:bottom w:w="4" w:type="dxa"/>
          <w:right w:w="14" w:type="dxa"/>
        </w:tblCellMar>
        <w:tblLook w:val="04A0" w:firstRow="1" w:lastRow="0" w:firstColumn="1" w:lastColumn="0" w:noHBand="0" w:noVBand="1"/>
      </w:tblPr>
      <w:tblGrid>
        <w:gridCol w:w="475"/>
        <w:gridCol w:w="802"/>
        <w:gridCol w:w="850"/>
        <w:gridCol w:w="2410"/>
        <w:gridCol w:w="2551"/>
        <w:gridCol w:w="1276"/>
        <w:gridCol w:w="2835"/>
      </w:tblGrid>
      <w:tr w:rsidR="004338F8" w:rsidRPr="0038532E" w14:paraId="3CD8B0FB" w14:textId="77777777" w:rsidTr="00780F61">
        <w:trPr>
          <w:trHeight w:val="713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15410EAF" w14:textId="77777777" w:rsidR="004338F8" w:rsidRPr="0038532E" w:rsidRDefault="004338F8" w:rsidP="004338F8">
            <w:pPr>
              <w:ind w:left="1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>Sem</w:t>
            </w:r>
            <w:proofErr w:type="spellEnd"/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7BDD0CA3" w14:textId="77777777" w:rsidR="004338F8" w:rsidRPr="0038532E" w:rsidRDefault="004338F8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Fecha Inicio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3ACAD7" w14:textId="77777777" w:rsidR="004338F8" w:rsidRPr="0038532E" w:rsidRDefault="004338F8" w:rsidP="004338F8">
            <w:pPr>
              <w:rPr>
                <w:rFonts w:asciiTheme="majorHAnsi" w:eastAsia="Arial" w:hAnsiTheme="majorHAnsi" w:cs="Arial"/>
                <w:b/>
                <w:sz w:val="18"/>
                <w:szCs w:val="18"/>
              </w:rPr>
            </w:pPr>
          </w:p>
          <w:p w14:paraId="6C847D3C" w14:textId="77777777" w:rsidR="004338F8" w:rsidRPr="0038532E" w:rsidRDefault="004338F8" w:rsidP="004338F8">
            <w:pPr>
              <w:rPr>
                <w:rFonts w:asciiTheme="majorHAnsi" w:eastAsia="Arial" w:hAnsiTheme="majorHAnsi" w:cs="Arial"/>
                <w:b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Fecha </w:t>
            </w:r>
            <w:proofErr w:type="spellStart"/>
            <w:r>
              <w:rPr>
                <w:rFonts w:asciiTheme="majorHAnsi" w:eastAsia="Arial" w:hAnsiTheme="majorHAnsi" w:cs="Arial"/>
                <w:b/>
                <w:sz w:val="18"/>
                <w:szCs w:val="18"/>
              </w:rPr>
              <w:t>Térm</w:t>
            </w:r>
            <w:proofErr w:type="spellEnd"/>
            <w:r>
              <w:rPr>
                <w:rFonts w:asciiTheme="majorHAnsi" w:eastAsia="Arial" w:hAnsiTheme="majorHAnsi" w:cs="Arial"/>
                <w:b/>
                <w:sz w:val="18"/>
                <w:szCs w:val="18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31C54C8D" w14:textId="77777777" w:rsidR="004338F8" w:rsidRPr="0038532E" w:rsidRDefault="004338F8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Resultado(s) de aprendizaje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79168A78" w14:textId="77777777" w:rsidR="004338F8" w:rsidRPr="0038532E" w:rsidRDefault="004338F8" w:rsidP="004338F8">
            <w:pPr>
              <w:ind w:right="59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Contenido(s) Clave(s)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B2835" w14:textId="77777777" w:rsidR="004338F8" w:rsidRPr="0038532E" w:rsidRDefault="004338F8" w:rsidP="004338F8">
            <w:pPr>
              <w:ind w:left="1" w:hanging="1"/>
              <w:jc w:val="center"/>
              <w:rPr>
                <w:rFonts w:asciiTheme="majorHAnsi" w:eastAsia="Arial" w:hAnsiTheme="majorHAnsi" w:cs="Arial"/>
                <w:b/>
                <w:sz w:val="18"/>
                <w:szCs w:val="18"/>
              </w:rPr>
            </w:pPr>
          </w:p>
          <w:p w14:paraId="3CD27AF5" w14:textId="77777777" w:rsidR="004338F8" w:rsidRPr="0038532E" w:rsidRDefault="004338F8" w:rsidP="004338F8">
            <w:pPr>
              <w:ind w:left="1" w:hanging="1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Actividades prácticas y evaluativas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CE1"/>
          </w:tcPr>
          <w:p w14:paraId="71C3CCA9" w14:textId="77777777" w:rsidR="004338F8" w:rsidRPr="0038532E" w:rsidRDefault="004338F8" w:rsidP="004338F8">
            <w:pPr>
              <w:ind w:left="25" w:hanging="25"/>
              <w:jc w:val="center"/>
              <w:rPr>
                <w:rFonts w:asciiTheme="majorHAnsi" w:eastAsia="Arial" w:hAnsiTheme="majorHAnsi" w:cs="Arial"/>
                <w:b/>
                <w:sz w:val="18"/>
                <w:szCs w:val="18"/>
              </w:rPr>
            </w:pPr>
          </w:p>
          <w:p w14:paraId="7F8F706B" w14:textId="77777777" w:rsidR="004338F8" w:rsidRPr="0038532E" w:rsidRDefault="004338F8" w:rsidP="004338F8">
            <w:pPr>
              <w:ind w:left="25" w:right="978" w:hanging="25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Recursos de </w:t>
            </w:r>
            <w:r w:rsidRPr="0038532E">
              <w:rPr>
                <w:rFonts w:asciiTheme="majorHAnsi" w:eastAsia="Arial" w:hAnsiTheme="majorHAnsi" w:cs="Arial"/>
                <w:b/>
                <w:sz w:val="18"/>
                <w:szCs w:val="18"/>
              </w:rPr>
              <w:t xml:space="preserve">aprendizaje obligatorios y complementarios </w:t>
            </w:r>
          </w:p>
        </w:tc>
      </w:tr>
      <w:tr w:rsidR="00780F61" w:rsidRPr="00EF71AF" w14:paraId="22E0179C" w14:textId="77777777" w:rsidTr="00780F61">
        <w:trPr>
          <w:trHeight w:val="412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A6D9D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C1779" w14:textId="57A98A3C" w:rsidR="00780F61" w:rsidRPr="00EF71AF" w:rsidRDefault="00780F61" w:rsidP="00780F61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16-Mar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D44F6" w14:textId="1E29068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18-Mar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1BB22B" w14:textId="6DE2E504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4338F8">
              <w:rPr>
                <w:rFonts w:asciiTheme="minorHAnsi" w:hAnsiTheme="minorHAnsi" w:cstheme="minorHAnsi"/>
                <w:szCs w:val="20"/>
              </w:rPr>
              <w:t>. Describir la arquitectura de un computador personal de uso general en las empresas.</w:t>
            </w:r>
          </w:p>
          <w:p w14:paraId="424EFF99" w14:textId="0A7D452E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4338F8">
              <w:rPr>
                <w:rFonts w:asciiTheme="minorHAnsi" w:hAnsiTheme="minorHAnsi" w:cstheme="minorHAnsi"/>
                <w:szCs w:val="20"/>
              </w:rPr>
              <w:t>. Describir la arquitectura de un computador servidor como controlador de dominio y base de datos</w:t>
            </w:r>
          </w:p>
          <w:p w14:paraId="6BB064E0" w14:textId="53B3698B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4338F8">
              <w:rPr>
                <w:rFonts w:asciiTheme="minorHAnsi" w:hAnsiTheme="minorHAnsi" w:cstheme="minorHAnsi"/>
                <w:szCs w:val="20"/>
              </w:rPr>
              <w:t>. Instalar utilitarios y software de uso general en computadores personales de empresas</w:t>
            </w:r>
          </w:p>
          <w:p w14:paraId="691ACC79" w14:textId="6FBA8B35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4338F8">
              <w:rPr>
                <w:rFonts w:asciiTheme="minorHAnsi" w:hAnsiTheme="minorHAnsi" w:cstheme="minorHAnsi"/>
                <w:szCs w:val="20"/>
              </w:rPr>
              <w:t>. Definir requerimientos de hardware para servidores empresariales</w:t>
            </w:r>
          </w:p>
          <w:p w14:paraId="44233BC3" w14:textId="2296203F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4338F8">
              <w:rPr>
                <w:rFonts w:asciiTheme="minorHAnsi" w:hAnsiTheme="minorHAnsi" w:cstheme="minorHAnsi"/>
                <w:szCs w:val="20"/>
              </w:rPr>
              <w:t>. Diagnosticar y solucionar problemas de software en computadores personales</w:t>
            </w:r>
          </w:p>
          <w:p w14:paraId="3478BE98" w14:textId="77777777" w:rsidR="00780F61" w:rsidRPr="004338F8" w:rsidRDefault="00780F61" w:rsidP="004338F8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</w:p>
          <w:p w14:paraId="36FEABE0" w14:textId="0C9210A0" w:rsidR="00780F61" w:rsidRPr="004338F8" w:rsidRDefault="00780F61" w:rsidP="004338F8">
            <w:pPr>
              <w:rPr>
                <w:rFonts w:asciiTheme="minorHAnsi" w:hAnsiTheme="minorHAnsi" w:cs="Cambria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4EDF8" w14:textId="77777777" w:rsidR="00780F61" w:rsidRPr="004338F8" w:rsidRDefault="00780F61" w:rsidP="004338F8">
            <w:pPr>
              <w:rPr>
                <w:rFonts w:asciiTheme="minorHAnsi" w:hAnsiTheme="minorHAnsi"/>
                <w:szCs w:val="20"/>
              </w:rPr>
            </w:pPr>
            <w:r w:rsidRPr="004338F8">
              <w:rPr>
                <w:rFonts w:asciiTheme="minorHAnsi" w:hAnsiTheme="minorHAnsi"/>
                <w:szCs w:val="20"/>
              </w:rPr>
              <w:t>Arquitectura de Computadores</w:t>
            </w:r>
          </w:p>
          <w:p w14:paraId="1DFA1D29" w14:textId="77777777" w:rsidR="00780F61" w:rsidRPr="004338F8" w:rsidRDefault="00780F61" w:rsidP="004338F8">
            <w:pPr>
              <w:rPr>
                <w:rFonts w:asciiTheme="minorHAnsi" w:hAnsiTheme="minorHAnsi"/>
                <w:szCs w:val="20"/>
              </w:rPr>
            </w:pPr>
            <w:r w:rsidRPr="004338F8">
              <w:rPr>
                <w:rFonts w:asciiTheme="minorHAnsi" w:hAnsiTheme="minorHAnsi"/>
                <w:szCs w:val="20"/>
              </w:rPr>
              <w:t>•</w:t>
            </w:r>
            <w:r w:rsidRPr="004338F8">
              <w:rPr>
                <w:rFonts w:asciiTheme="minorHAnsi" w:hAnsiTheme="minorHAnsi"/>
                <w:szCs w:val="20"/>
              </w:rPr>
              <w:tab/>
              <w:t>Identificar las diferentes arquitecturas en equipos computacionales, incluidas sus características y partes principales</w:t>
            </w:r>
          </w:p>
          <w:p w14:paraId="1F3D6E1C" w14:textId="77777777" w:rsidR="00780F61" w:rsidRPr="004338F8" w:rsidRDefault="00780F61" w:rsidP="004338F8">
            <w:pPr>
              <w:rPr>
                <w:rFonts w:asciiTheme="minorHAnsi" w:hAnsiTheme="minorHAnsi"/>
                <w:szCs w:val="20"/>
              </w:rPr>
            </w:pPr>
            <w:r w:rsidRPr="004338F8">
              <w:rPr>
                <w:rFonts w:asciiTheme="minorHAnsi" w:hAnsiTheme="minorHAnsi"/>
                <w:szCs w:val="20"/>
              </w:rPr>
              <w:t>•</w:t>
            </w:r>
            <w:r w:rsidRPr="004338F8">
              <w:rPr>
                <w:rFonts w:asciiTheme="minorHAnsi" w:hAnsiTheme="minorHAnsi"/>
                <w:szCs w:val="20"/>
              </w:rPr>
              <w:tab/>
              <w:t>Analizar, identificar y describir el funcionamiento y técnicas de transferencia de datos entre los elementos internos de un computador</w:t>
            </w:r>
          </w:p>
          <w:p w14:paraId="12B5F534" w14:textId="77777777" w:rsidR="00780F61" w:rsidRPr="004338F8" w:rsidRDefault="00780F61" w:rsidP="004338F8">
            <w:pPr>
              <w:rPr>
                <w:rFonts w:asciiTheme="minorHAnsi" w:hAnsiTheme="minorHAnsi"/>
                <w:szCs w:val="20"/>
              </w:rPr>
            </w:pPr>
            <w:r w:rsidRPr="004338F8">
              <w:rPr>
                <w:rFonts w:asciiTheme="minorHAnsi" w:hAnsiTheme="minorHAnsi"/>
                <w:szCs w:val="20"/>
              </w:rPr>
              <w:t>•</w:t>
            </w:r>
            <w:r w:rsidRPr="004338F8">
              <w:rPr>
                <w:rFonts w:asciiTheme="minorHAnsi" w:hAnsiTheme="minorHAnsi"/>
                <w:szCs w:val="20"/>
              </w:rPr>
              <w:tab/>
              <w:t>Identificar, seleccionar, ensamblar y realizar comunicación con dispositivos externos a los equipos computacionales</w:t>
            </w:r>
          </w:p>
          <w:p w14:paraId="02CAA808" w14:textId="714C3DFD" w:rsidR="00780F61" w:rsidRPr="004338F8" w:rsidRDefault="00780F61" w:rsidP="004338F8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9CF9FF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 xml:space="preserve">        Cátedra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03D6" w14:textId="77777777" w:rsidR="00780F61" w:rsidRDefault="00780F61" w:rsidP="00A820FB">
            <w:pPr>
              <w:pStyle w:val="NormalWeb"/>
              <w:spacing w:after="0"/>
              <w:rPr>
                <w:sz w:val="16"/>
                <w:szCs w:val="16"/>
                <w:lang w:val="es-CL" w:eastAsia="es-CL"/>
              </w:rPr>
            </w:pPr>
            <w:r w:rsidRPr="00030EC0">
              <w:rPr>
                <w:color w:val="000000"/>
                <w:sz w:val="16"/>
                <w:szCs w:val="16"/>
                <w:lang w:eastAsia="es-CL"/>
              </w:rPr>
              <w:t xml:space="preserve">Libro de bibliografía: </w:t>
            </w:r>
            <w:r w:rsidRPr="00030EC0">
              <w:rPr>
                <w:sz w:val="16"/>
                <w:szCs w:val="16"/>
                <w:lang w:val="es-CL" w:eastAsia="es-CL"/>
              </w:rPr>
              <w:t>Stallings, W. Organización y arquitectura de computadores. 2005. Capítulos 1 y 2.</w:t>
            </w:r>
          </w:p>
          <w:p w14:paraId="4460EF40" w14:textId="77777777" w:rsidR="00780F61" w:rsidRDefault="00780F61" w:rsidP="00A820FB">
            <w:pPr>
              <w:pStyle w:val="NormalWeb"/>
              <w:spacing w:after="0"/>
              <w:rPr>
                <w:sz w:val="16"/>
                <w:szCs w:val="16"/>
                <w:lang w:val="es-CL" w:eastAsia="es-CL"/>
              </w:rPr>
            </w:pPr>
            <w:r w:rsidRPr="00A820FB">
              <w:rPr>
                <w:sz w:val="16"/>
                <w:szCs w:val="16"/>
                <w:lang w:val="es-CL" w:eastAsia="es-CL"/>
              </w:rPr>
              <w:t>Tanenbaum, A. Organización de Computadoras: Un enfoque estructurado. 2000. Capítulo 1.</w:t>
            </w:r>
          </w:p>
          <w:p w14:paraId="3FFCDC32" w14:textId="77777777" w:rsidR="00780F61" w:rsidRPr="00030EC0" w:rsidRDefault="00780F61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030EC0">
              <w:rPr>
                <w:color w:val="000000"/>
                <w:sz w:val="16"/>
                <w:szCs w:val="16"/>
                <w:lang w:eastAsia="es-CL"/>
              </w:rPr>
              <w:t xml:space="preserve">Libro de bibliografía: </w:t>
            </w:r>
            <w:r w:rsidRPr="00030EC0">
              <w:rPr>
                <w:sz w:val="16"/>
                <w:szCs w:val="16"/>
                <w:lang w:val="es-CL" w:eastAsia="es-CL"/>
              </w:rPr>
              <w:t>Stallings, W. Organización y arquitectura de computadores. 2005. Capítulos 2 y 3.</w:t>
            </w:r>
          </w:p>
          <w:p w14:paraId="67651877" w14:textId="77777777" w:rsidR="00780F61" w:rsidRPr="00030EC0" w:rsidRDefault="00780F61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030EC0">
              <w:rPr>
                <w:sz w:val="16"/>
                <w:szCs w:val="16"/>
                <w:lang w:val="es-CL" w:eastAsia="es-CL"/>
              </w:rPr>
              <w:t>Stallings, W. Organización y arquitectura de computadores. 2005. Apéndice B.</w:t>
            </w:r>
          </w:p>
          <w:p w14:paraId="2C68844B" w14:textId="77777777" w:rsidR="00780F61" w:rsidRPr="00030EC0" w:rsidRDefault="00780F61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780F61">
              <w:rPr>
                <w:sz w:val="16"/>
                <w:szCs w:val="16"/>
                <w:lang w:val="es-CL" w:eastAsia="es-CL"/>
              </w:rPr>
              <w:t>Tanenbaum, A. Organización de Computadoras: Un enfoque estructurado. 2000. Capítulo 7.</w:t>
            </w:r>
          </w:p>
          <w:p w14:paraId="6512F223" w14:textId="4726ED8F" w:rsidR="00780F61" w:rsidRPr="00810213" w:rsidRDefault="00780F61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030EC0">
              <w:rPr>
                <w:sz w:val="16"/>
                <w:szCs w:val="16"/>
                <w:lang w:val="es-CL" w:eastAsia="es-CL"/>
              </w:rPr>
              <w:t>Stallings, W. Organización y arquitectura de computadores. 2005. Apéndice B.</w:t>
            </w:r>
          </w:p>
        </w:tc>
      </w:tr>
      <w:tr w:rsidR="00780F61" w:rsidRPr="00EF71AF" w14:paraId="32702CA9" w14:textId="77777777" w:rsidTr="00780F61">
        <w:trPr>
          <w:trHeight w:val="39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68EEC" w14:textId="173495AD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59FA4" w14:textId="26EC1DA5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23-Mar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A4159" w14:textId="4B3A0A0C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25-Mar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89ED50" w14:textId="77777777" w:rsidR="00780F61" w:rsidRPr="00EF71AF" w:rsidRDefault="00780F61" w:rsidP="004338F8">
            <w:pPr>
              <w:ind w:right="1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620B2C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539384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Theme="majorHAnsi" w:hAnsiTheme="majorHAnsi"/>
                <w:sz w:val="18"/>
                <w:szCs w:val="18"/>
              </w:rPr>
              <w:t>ind</w:t>
            </w:r>
            <w:proofErr w:type="spellEnd"/>
            <w:r w:rsidRPr="00EF71AF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0499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750AEB64" w14:textId="77777777" w:rsidTr="00780F61">
        <w:trPr>
          <w:trHeight w:val="419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E2963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67435" w14:textId="0CA056AA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30-Mar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0CC5" w14:textId="7E29653C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1-Abr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78A2E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9CCB6D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34C2DF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Theme="majorHAnsi" w:hAnsiTheme="majorHAns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48B90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691A69DB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4162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A0F5C" w14:textId="11D04336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6-Abr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C368F" w14:textId="3047F3E2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8-Abr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15C245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CAC55B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020A4C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Theme="majorHAnsi" w:hAnsiTheme="majorHAns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52086F" w14:textId="77777777" w:rsidR="00780F61" w:rsidRPr="00EF71AF" w:rsidRDefault="00780F61" w:rsidP="004338F8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780F61" w:rsidRPr="00EF71AF" w14:paraId="2EC667FC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E71A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DA38B" w14:textId="5363E34B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13-Abr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7CFD6" w14:textId="3A1384F2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b/>
                <w:sz w:val="18"/>
                <w:szCs w:val="18"/>
              </w:rPr>
              <w:t>15-Abr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2CEB09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4164C7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C41316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Theme="majorHAnsi" w:hAnsiTheme="majorHAns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1D294E" w14:textId="77777777" w:rsidR="00780F61" w:rsidRPr="00EF71AF" w:rsidRDefault="00780F61" w:rsidP="004338F8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780F61" w:rsidRPr="00EF71AF" w14:paraId="3D737B22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FEF70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D547C" w14:textId="77777777" w:rsidR="00780F61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08E15AB5" w14:textId="19E00372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20-Abr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E37D" w14:textId="77777777" w:rsidR="00780F61" w:rsidRPr="00EF71AF" w:rsidRDefault="00780F61" w:rsidP="00AB495C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</w:p>
          <w:p w14:paraId="48617C03" w14:textId="6CB8358C" w:rsidR="00780F61" w:rsidRPr="00EF71AF" w:rsidRDefault="00780F61" w:rsidP="004338F8">
            <w:pPr>
              <w:ind w:right="58"/>
              <w:rPr>
                <w:rFonts w:asciiTheme="majorHAnsi" w:hAnsiTheme="majorHAnsi"/>
                <w:b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22-Abr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DF6A03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F2D6A6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2164CF" w14:textId="77777777" w:rsidR="00780F61" w:rsidRPr="009F1729" w:rsidRDefault="00780F61" w:rsidP="004338F8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9F1729">
              <w:rPr>
                <w:rFonts w:asciiTheme="majorHAnsi" w:hAnsiTheme="majorHAnsi"/>
                <w:b/>
                <w:sz w:val="18"/>
                <w:szCs w:val="18"/>
              </w:rPr>
              <w:t>Certamen nº1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5567C" w14:textId="77777777" w:rsidR="00780F61" w:rsidRPr="00EF71AF" w:rsidRDefault="00780F61" w:rsidP="004338F8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780F61" w:rsidRPr="00EF71AF" w14:paraId="24559914" w14:textId="77777777" w:rsidTr="00780F61">
        <w:trPr>
          <w:trHeight w:val="157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7A803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53AB4" w14:textId="343EEA58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7-Abr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01EAF" w14:textId="77777777" w:rsidR="00780F61" w:rsidRDefault="00780F61" w:rsidP="008B628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DAF2B4E" w14:textId="77777777" w:rsidR="00780F61" w:rsidRDefault="00780F61" w:rsidP="008B628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5B55DDFD" w14:textId="77777777" w:rsidR="00780F61" w:rsidRPr="00EF71AF" w:rsidRDefault="00780F61" w:rsidP="008B628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29-Abr</w:t>
            </w:r>
          </w:p>
          <w:p w14:paraId="20E82DDA" w14:textId="56508278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B786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4536B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tbl>
            <w:tblPr>
              <w:tblW w:w="183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35"/>
            </w:tblGrid>
            <w:tr w:rsidR="00780F61" w:rsidRPr="00EF71AF" w14:paraId="5DB1C788" w14:textId="77777777" w:rsidTr="004338F8">
              <w:trPr>
                <w:trHeight w:val="443"/>
              </w:trPr>
              <w:tc>
                <w:tcPr>
                  <w:tcW w:w="1835" w:type="dxa"/>
                </w:tcPr>
                <w:p w14:paraId="6BD0EB23" w14:textId="77777777" w:rsidR="00780F61" w:rsidRPr="00EF71AF" w:rsidRDefault="00780F61" w:rsidP="004338F8">
                  <w:pPr>
                    <w:spacing w:after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EF71AF">
                    <w:rPr>
                      <w:rFonts w:asciiTheme="majorHAnsi" w:hAnsiTheme="majorHAnsi"/>
                      <w:sz w:val="18"/>
                      <w:szCs w:val="18"/>
                    </w:rPr>
                    <w:t xml:space="preserve">Cátedra y </w:t>
                  </w:r>
                </w:p>
                <w:p w14:paraId="48D9918E" w14:textId="77777777" w:rsidR="00780F61" w:rsidRPr="00EF71AF" w:rsidRDefault="00780F61" w:rsidP="004338F8">
                  <w:pPr>
                    <w:spacing w:after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EF71AF">
                    <w:rPr>
                      <w:rFonts w:asciiTheme="majorHAnsi" w:hAnsiTheme="majorHAnsi"/>
                      <w:sz w:val="18"/>
                      <w:szCs w:val="18"/>
                    </w:rPr>
                    <w:t xml:space="preserve">trabajo </w:t>
                  </w:r>
                  <w:proofErr w:type="spellStart"/>
                  <w:r w:rsidRPr="00EF71AF">
                    <w:rPr>
                      <w:rFonts w:asciiTheme="majorHAnsi" w:hAnsiTheme="majorHAnsi"/>
                      <w:sz w:val="18"/>
                      <w:szCs w:val="18"/>
                    </w:rPr>
                    <w:t>ind</w:t>
                  </w:r>
                  <w:proofErr w:type="spellEnd"/>
                </w:p>
              </w:tc>
            </w:tr>
          </w:tbl>
          <w:p w14:paraId="0840892C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B0B84" w14:textId="77777777" w:rsidR="00780F61" w:rsidRPr="00EF71AF" w:rsidRDefault="00780F61" w:rsidP="004338F8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780F61" w:rsidRPr="00EF71AF" w14:paraId="178EA4DE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E4ABE" w14:textId="77777777" w:rsidR="00780F61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4E61086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7B16D" w14:textId="4EB6754B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4-May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E94A3" w14:textId="77777777" w:rsidR="00780F61" w:rsidRPr="00EF71AF" w:rsidRDefault="00780F61" w:rsidP="00F50645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6B4A9E3A" w14:textId="52591B9D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6-May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0D1DBE" w14:textId="77777777" w:rsidR="00780F61" w:rsidRPr="004338F8" w:rsidRDefault="00780F61" w:rsidP="004338F8">
            <w:pPr>
              <w:ind w:right="58"/>
              <w:rPr>
                <w:rFonts w:asciiTheme="majorHAnsi" w:hAnsiTheme="majorHAnsi"/>
                <w:b/>
                <w:sz w:val="18"/>
                <w:szCs w:val="18"/>
              </w:rPr>
            </w:pPr>
            <w:r w:rsidRPr="004338F8">
              <w:rPr>
                <w:rFonts w:asciiTheme="majorHAnsi" w:hAnsiTheme="majorHAnsi"/>
                <w:b/>
                <w:sz w:val="18"/>
                <w:szCs w:val="18"/>
              </w:rPr>
              <w:t>Sistemas Operativos</w:t>
            </w:r>
          </w:p>
          <w:p w14:paraId="303AD4BF" w14:textId="4C6C9CED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•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>Describir la estructura de un sistema operativo basado en Linux</w:t>
            </w:r>
          </w:p>
          <w:p w14:paraId="5C006B3E" w14:textId="31BE82D9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• Utilizar los comandos y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 xml:space="preserve">herramientas disponibles para la administración de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lastRenderedPageBreak/>
              <w:t>procesos en un sistema operativo Linux</w:t>
            </w:r>
          </w:p>
          <w:p w14:paraId="171F0AC8" w14:textId="0E3210E3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•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>Inspeccionar el sistema de archivos de un sistema operativo Linux</w:t>
            </w:r>
          </w:p>
          <w:p w14:paraId="1CED6BA8" w14:textId="71CBCDF6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•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>Crear usuarios y grupos en un sistema operativo Linux</w:t>
            </w:r>
          </w:p>
          <w:p w14:paraId="5B47CD11" w14:textId="47E05906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•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>Describir el proceso de entrada y salida de un sistema operativo Linux</w:t>
            </w:r>
          </w:p>
          <w:p w14:paraId="6C92F87D" w14:textId="278583B7" w:rsidR="00780F61" w:rsidRPr="004338F8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•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 xml:space="preserve">Desarrollar programas script en </w:t>
            </w:r>
            <w:proofErr w:type="spellStart"/>
            <w:r w:rsidRPr="004338F8">
              <w:rPr>
                <w:rFonts w:asciiTheme="majorHAnsi" w:hAnsiTheme="majorHAnsi"/>
                <w:sz w:val="18"/>
                <w:szCs w:val="18"/>
              </w:rPr>
              <w:t>Bash</w:t>
            </w:r>
            <w:proofErr w:type="spellEnd"/>
            <w:r w:rsidRPr="004338F8">
              <w:rPr>
                <w:rFonts w:asciiTheme="majorHAnsi" w:hAnsiTheme="majorHAnsi"/>
                <w:sz w:val="18"/>
                <w:szCs w:val="18"/>
              </w:rPr>
              <w:t xml:space="preserve"> para consultar o automatizar un servicio en un sistema operativo Linux</w:t>
            </w:r>
          </w:p>
          <w:p w14:paraId="04D0C34D" w14:textId="745FE15B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E104B6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094C6F6" w14:textId="77777777" w:rsidR="00780F61" w:rsidRPr="004338F8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4338F8">
              <w:rPr>
                <w:rFonts w:asciiTheme="majorHAnsi" w:hAnsiTheme="majorHAnsi"/>
                <w:sz w:val="18"/>
                <w:szCs w:val="18"/>
              </w:rPr>
              <w:t>Sistemas Operativos</w:t>
            </w:r>
          </w:p>
          <w:p w14:paraId="46A1BE75" w14:textId="77777777" w:rsidR="00780F61" w:rsidRPr="004338F8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4338F8">
              <w:rPr>
                <w:rFonts w:asciiTheme="majorHAnsi" w:hAnsiTheme="majorHAnsi"/>
                <w:sz w:val="18"/>
                <w:szCs w:val="18"/>
              </w:rPr>
              <w:t>•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ab/>
              <w:t>Identificar los componentes de los sistemas operativos</w:t>
            </w:r>
          </w:p>
          <w:p w14:paraId="46146858" w14:textId="77777777" w:rsidR="00780F61" w:rsidRPr="004338F8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4338F8">
              <w:rPr>
                <w:rFonts w:asciiTheme="majorHAnsi" w:hAnsiTheme="majorHAnsi"/>
                <w:sz w:val="18"/>
                <w:szCs w:val="18"/>
              </w:rPr>
              <w:t>•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ab/>
              <w:t xml:space="preserve">Utilizar la estructura general de un sistema de archivos e identificar los mecanismos de acceso y </w:t>
            </w:r>
            <w:r w:rsidRPr="004338F8">
              <w:rPr>
                <w:rFonts w:asciiTheme="majorHAnsi" w:hAnsiTheme="majorHAnsi"/>
                <w:sz w:val="18"/>
                <w:szCs w:val="18"/>
              </w:rPr>
              <w:lastRenderedPageBreak/>
              <w:t>recuperación de archivos.</w:t>
            </w:r>
          </w:p>
          <w:p w14:paraId="17F3C9A5" w14:textId="77777777" w:rsidR="00780F61" w:rsidRPr="004338F8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4338F8">
              <w:rPr>
                <w:rFonts w:asciiTheme="majorHAnsi" w:hAnsiTheme="majorHAnsi"/>
                <w:sz w:val="18"/>
                <w:szCs w:val="18"/>
              </w:rPr>
              <w:t>•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ab/>
              <w:t xml:space="preserve">Utilizar comandos y herramientas disponibles para la administración de procesos en un sistema operativo Open </w:t>
            </w:r>
            <w:proofErr w:type="spellStart"/>
            <w:r w:rsidRPr="004338F8">
              <w:rPr>
                <w:rFonts w:asciiTheme="majorHAnsi" w:hAnsiTheme="majorHAnsi"/>
                <w:sz w:val="18"/>
                <w:szCs w:val="18"/>
              </w:rPr>
              <w:t>Source</w:t>
            </w:r>
            <w:proofErr w:type="spellEnd"/>
          </w:p>
          <w:p w14:paraId="6244E069" w14:textId="7E8B71F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4338F8">
              <w:rPr>
                <w:rFonts w:asciiTheme="majorHAnsi" w:hAnsiTheme="majorHAnsi"/>
                <w:sz w:val="18"/>
                <w:szCs w:val="18"/>
              </w:rPr>
              <w:t>•</w:t>
            </w:r>
            <w:r w:rsidRPr="004338F8">
              <w:rPr>
                <w:rFonts w:asciiTheme="majorHAnsi" w:hAnsiTheme="majorHAnsi"/>
                <w:sz w:val="18"/>
                <w:szCs w:val="18"/>
              </w:rPr>
              <w:tab/>
              <w:t>Desarrollar programas en un lenguaje script de Linux</w:t>
            </w:r>
          </w:p>
          <w:p w14:paraId="0762177C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92B9369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7C31927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12A8F098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622C1C5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E709881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3097631B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C1DF45" w14:textId="77777777" w:rsidR="00780F61" w:rsidRDefault="00780F61" w:rsidP="004338F8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14:paraId="3A9F3973" w14:textId="77777777" w:rsidR="00780F61" w:rsidRDefault="00780F61" w:rsidP="004338F8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14:paraId="096BD363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="Calibri" w:hAnsi="Calibr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="Calibri" w:hAnsi="Calibr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CE72" w14:textId="75233FF0" w:rsidR="00780F61" w:rsidRDefault="00780F61" w:rsidP="00A820FB">
            <w:pPr>
              <w:spacing w:before="100" w:beforeAutospacing="1" w:after="0"/>
              <w:jc w:val="left"/>
              <w:rPr>
                <w:rFonts w:cs="Arial"/>
                <w:color w:val="000000"/>
                <w:sz w:val="16"/>
                <w:szCs w:val="16"/>
                <w:lang w:val="es-CL" w:eastAsia="es-CL"/>
              </w:rPr>
            </w:pPr>
            <w:r w:rsidRPr="00B85DB6">
              <w:rPr>
                <w:rFonts w:cs="Arial"/>
                <w:color w:val="000000"/>
                <w:sz w:val="16"/>
                <w:szCs w:val="16"/>
                <w:lang w:val="es-CL" w:eastAsia="es-CL"/>
              </w:rPr>
              <w:t>Sala y laboratorio con acceso a data show, sistema operativo Linux en PC.</w:t>
            </w:r>
          </w:p>
          <w:p w14:paraId="409244CF" w14:textId="466693F0" w:rsidR="00B843F2" w:rsidRPr="00A820FB" w:rsidRDefault="00B843F2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A820FB">
              <w:rPr>
                <w:sz w:val="16"/>
                <w:szCs w:val="16"/>
                <w:lang w:val="es-CL" w:eastAsia="es-CL"/>
              </w:rPr>
              <w:t>Tanenbaum, A. Organización de Computadoras: Un enfoque estructurado. 2000.</w:t>
            </w:r>
            <w:bookmarkStart w:id="0" w:name="_GoBack"/>
            <w:bookmarkEnd w:id="0"/>
          </w:p>
          <w:p w14:paraId="3F61DC08" w14:textId="77777777" w:rsidR="00780F61" w:rsidRPr="00B85DB6" w:rsidRDefault="00780F61" w:rsidP="00A820FB">
            <w:pPr>
              <w:spacing w:before="100" w:beforeAutospacing="1" w:after="0"/>
              <w:jc w:val="left"/>
              <w:rPr>
                <w:sz w:val="16"/>
                <w:szCs w:val="16"/>
                <w:lang w:val="es-CL" w:eastAsia="es-CL"/>
              </w:rPr>
            </w:pPr>
            <w:r w:rsidRPr="00B85DB6">
              <w:rPr>
                <w:rFonts w:cs="Arial"/>
                <w:color w:val="000000"/>
                <w:sz w:val="16"/>
                <w:szCs w:val="16"/>
                <w:lang w:val="en-US" w:eastAsia="es-CL"/>
              </w:rPr>
              <w:t xml:space="preserve">(7) C Programming for </w:t>
            </w:r>
            <w:proofErr w:type="spellStart"/>
            <w:r w:rsidRPr="00B85DB6">
              <w:rPr>
                <w:rFonts w:cs="Arial"/>
                <w:color w:val="000000"/>
                <w:sz w:val="16"/>
                <w:szCs w:val="16"/>
                <w:lang w:val="en-US" w:eastAsia="es-CL"/>
              </w:rPr>
              <w:t>Arduino</w:t>
            </w:r>
            <w:proofErr w:type="spellEnd"/>
            <w:r w:rsidRPr="00B85DB6">
              <w:rPr>
                <w:rFonts w:cs="Arial"/>
                <w:color w:val="000000"/>
                <w:sz w:val="16"/>
                <w:szCs w:val="16"/>
                <w:lang w:val="en-US" w:eastAsia="es-CL"/>
              </w:rPr>
              <w:t xml:space="preserve">. </w:t>
            </w:r>
            <w:r w:rsidRPr="00B85DB6">
              <w:rPr>
                <w:rFonts w:cs="Arial"/>
                <w:color w:val="000000"/>
                <w:sz w:val="16"/>
                <w:szCs w:val="16"/>
                <w:lang w:val="es-CL" w:eastAsia="es-CL"/>
              </w:rPr>
              <w:t xml:space="preserve">Capítulos 1, 2, y 3. </w:t>
            </w:r>
          </w:p>
          <w:p w14:paraId="6458C1BD" w14:textId="77777777" w:rsidR="00780F61" w:rsidRDefault="00780F61" w:rsidP="004338F8">
            <w:pPr>
              <w:rPr>
                <w:rFonts w:cs="Arial"/>
                <w:color w:val="000000"/>
                <w:sz w:val="16"/>
                <w:szCs w:val="16"/>
                <w:lang w:val="es-CL" w:eastAsia="es-CL"/>
              </w:rPr>
            </w:pPr>
            <w:r w:rsidRPr="00B85DB6">
              <w:rPr>
                <w:rFonts w:cs="Arial"/>
                <w:color w:val="000000"/>
                <w:sz w:val="16"/>
                <w:szCs w:val="16"/>
                <w:lang w:val="es-CL" w:eastAsia="es-CL"/>
              </w:rPr>
              <w:lastRenderedPageBreak/>
              <w:t>(8) Curso Arduino. Lecciones 1, 2 y 3.</w:t>
            </w:r>
          </w:p>
          <w:p w14:paraId="3C0D58EF" w14:textId="77777777" w:rsidR="00780F61" w:rsidRDefault="00780F61" w:rsidP="004338F8">
            <w:pPr>
              <w:rPr>
                <w:rFonts w:cs="Arial"/>
                <w:color w:val="000000"/>
                <w:sz w:val="16"/>
                <w:szCs w:val="16"/>
                <w:lang w:val="es-CL" w:eastAsia="es-CL"/>
              </w:rPr>
            </w:pPr>
          </w:p>
          <w:p w14:paraId="1FC434DF" w14:textId="77777777" w:rsidR="00780F61" w:rsidRPr="00B85DB6" w:rsidRDefault="00780F61" w:rsidP="00A820FB">
            <w:pPr>
              <w:pStyle w:val="NormalWeb"/>
              <w:spacing w:after="0"/>
              <w:rPr>
                <w:sz w:val="16"/>
                <w:szCs w:val="16"/>
                <w:lang w:val="es-CL"/>
              </w:rPr>
            </w:pPr>
            <w:r w:rsidRPr="00B85DB6">
              <w:rPr>
                <w:rFonts w:cs="Arial"/>
                <w:color w:val="000000"/>
                <w:sz w:val="16"/>
                <w:szCs w:val="16"/>
                <w:lang w:val="en-US"/>
              </w:rPr>
              <w:t xml:space="preserve">Programming for </w:t>
            </w:r>
            <w:proofErr w:type="spellStart"/>
            <w:r w:rsidRPr="00B85DB6">
              <w:rPr>
                <w:rFonts w:cs="Arial"/>
                <w:color w:val="000000"/>
                <w:sz w:val="16"/>
                <w:szCs w:val="16"/>
                <w:lang w:val="en-US"/>
              </w:rPr>
              <w:t>Arduino</w:t>
            </w:r>
            <w:proofErr w:type="spellEnd"/>
            <w:r w:rsidRPr="00B85DB6">
              <w:rPr>
                <w:rFonts w:cs="Arial"/>
                <w:color w:val="000000"/>
                <w:sz w:val="16"/>
                <w:szCs w:val="16"/>
                <w:lang w:val="en-US"/>
              </w:rPr>
              <w:t xml:space="preserve">. </w:t>
            </w:r>
            <w:r w:rsidRPr="00B85DB6">
              <w:rPr>
                <w:rFonts w:cs="Arial"/>
                <w:color w:val="000000"/>
                <w:sz w:val="16"/>
                <w:szCs w:val="16"/>
              </w:rPr>
              <w:t xml:space="preserve">Capítulos 5. </w:t>
            </w:r>
          </w:p>
          <w:p w14:paraId="016B970E" w14:textId="452D1E36" w:rsidR="00780F61" w:rsidRPr="00EF71AF" w:rsidRDefault="00780F61" w:rsidP="00A820FB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B85DB6">
              <w:rPr>
                <w:rFonts w:cs="Arial"/>
                <w:sz w:val="16"/>
                <w:szCs w:val="16"/>
              </w:rPr>
              <w:t xml:space="preserve">(8) Curso </w:t>
            </w:r>
            <w:proofErr w:type="spellStart"/>
            <w:r w:rsidRPr="00B85DB6">
              <w:rPr>
                <w:rFonts w:cs="Arial"/>
                <w:sz w:val="16"/>
                <w:szCs w:val="16"/>
              </w:rPr>
              <w:t>Arduino</w:t>
            </w:r>
            <w:proofErr w:type="spellEnd"/>
            <w:r w:rsidRPr="00B85DB6">
              <w:rPr>
                <w:rFonts w:cs="Arial"/>
                <w:sz w:val="16"/>
                <w:szCs w:val="16"/>
              </w:rPr>
              <w:t>. Lecciones 4 y 5.</w:t>
            </w:r>
          </w:p>
        </w:tc>
      </w:tr>
      <w:tr w:rsidR="00780F61" w:rsidRPr="00EF71AF" w14:paraId="45FB74A6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795A4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4945F" w14:textId="3F852D2D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11-May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2FAB3" w14:textId="77777777" w:rsidR="00780F61" w:rsidRPr="00EF71AF" w:rsidRDefault="00780F61" w:rsidP="00F50645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2BD1B021" w14:textId="1FF89FB0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13-May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5EB8C2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E2AAFE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C694D0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="Calibri" w:hAnsi="Calibr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="Calibri" w:hAnsi="Calibr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7AE6D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6D3480DF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6D11B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0D99E" w14:textId="55ECE0DA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18-May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FDE8" w14:textId="77777777" w:rsidR="00780F61" w:rsidRPr="00EF71AF" w:rsidRDefault="00780F61" w:rsidP="000E616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0FECF70B" w14:textId="386BB102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20May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CE2BB4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6F4F8A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4B2EFB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="Calibri" w:hAnsi="Calibr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="Calibri" w:hAnsi="Calibr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5648D2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75B83150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0CA06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lastRenderedPageBreak/>
              <w:t>11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307F1" w14:textId="575930D9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25-May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3D964" w14:textId="77777777" w:rsidR="00780F61" w:rsidRPr="00EF71AF" w:rsidRDefault="00780F61" w:rsidP="00C1465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267B01DA" w14:textId="75A77BA9" w:rsidR="00780F61" w:rsidRPr="00EF71AF" w:rsidRDefault="00780F61" w:rsidP="004338F8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27-May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02C722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9E535E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F12C31" w14:textId="77777777" w:rsidR="00780F61" w:rsidRPr="00453DB4" w:rsidRDefault="00780F61" w:rsidP="004338F8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453DB4">
              <w:rPr>
                <w:rFonts w:asciiTheme="majorHAnsi" w:hAnsiTheme="majorHAnsi"/>
                <w:b/>
                <w:sz w:val="18"/>
                <w:szCs w:val="18"/>
              </w:rPr>
              <w:t>Certamen 2 Informe y Exposición Avance 1 Proyecto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93521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52E820A3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8D3B5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lastRenderedPageBreak/>
              <w:t>12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E9428" w14:textId="353FF449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1-Jun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B71F4" w14:textId="77777777" w:rsidR="00780F61" w:rsidRPr="00EF71AF" w:rsidRDefault="00780F61" w:rsidP="00C14652">
            <w:pPr>
              <w:ind w:right="58"/>
              <w:rPr>
                <w:rFonts w:asciiTheme="majorHAnsi" w:hAnsiTheme="majorHAnsi"/>
                <w:sz w:val="18"/>
                <w:szCs w:val="18"/>
              </w:rPr>
            </w:pPr>
          </w:p>
          <w:p w14:paraId="3780325E" w14:textId="0D9F8AE4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3-jun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191CE9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76EB89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36DF41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="Calibri" w:hAnsi="Calibr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="Calibri" w:hAnsi="Calibr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F9D73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391BA8A9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90194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E67FA" w14:textId="3C9FFA03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8-Jun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70CDF" w14:textId="77777777" w:rsidR="00780F61" w:rsidRPr="00EF71AF" w:rsidRDefault="00780F61" w:rsidP="00C1465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59DD96A7" w14:textId="20C5A14D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10-Jun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E963C1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A4A9D9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14AF4A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="Calibri" w:hAnsi="Calibri"/>
                <w:sz w:val="18"/>
                <w:szCs w:val="18"/>
              </w:rPr>
              <w:t xml:space="preserve">Cátedra y trabajo </w:t>
            </w:r>
            <w:proofErr w:type="spellStart"/>
            <w:r w:rsidRPr="00EF71AF">
              <w:rPr>
                <w:rFonts w:ascii="Calibri" w:hAnsi="Calibri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959255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434A27CE" w14:textId="77777777" w:rsidTr="00780F61">
        <w:trPr>
          <w:trHeight w:val="537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236CE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6DC1" w14:textId="58C9DC1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15-Jun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899E6" w14:textId="530D4562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17-Jun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A4FD78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9CDA88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AF4C511" w14:textId="77777777" w:rsidR="00780F61" w:rsidRPr="00EF71AF" w:rsidRDefault="00780F61" w:rsidP="004338F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Exposición final proyecto</w:t>
            </w:r>
          </w:p>
          <w:p w14:paraId="5B78697F" w14:textId="5B38EDB9" w:rsidR="00780F61" w:rsidRPr="00EF71AF" w:rsidRDefault="00780F61" w:rsidP="00780F6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742207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6F1B845E" w14:textId="77777777" w:rsidTr="00780F61">
        <w:trPr>
          <w:trHeight w:val="287"/>
        </w:trPr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5EBB2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 w:rsidRPr="00EF71AF">
              <w:rPr>
                <w:rFonts w:asciiTheme="majorHAnsi" w:hAnsiTheme="majorHAnsi"/>
                <w:sz w:val="18"/>
                <w:szCs w:val="18"/>
              </w:rPr>
              <w:t>15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FC7AF" w14:textId="3F2B9113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22-Jun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6962E4" w14:textId="77777777" w:rsidR="00780F61" w:rsidRPr="00EF71AF" w:rsidRDefault="00780F61" w:rsidP="00C1465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37038844" w14:textId="77777777" w:rsidR="00780F61" w:rsidRPr="00EF71AF" w:rsidRDefault="00780F61" w:rsidP="00C14652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17EC4B02" w14:textId="1D8F5E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24-Jun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065BAC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F7CE6C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B6BF27" w14:textId="3B8A1281" w:rsidR="00780F61" w:rsidRPr="00EF71AF" w:rsidRDefault="00780F61" w:rsidP="00780F6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024AA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0F61" w:rsidRPr="00EF71AF" w14:paraId="5376B888" w14:textId="77777777" w:rsidTr="00780F61">
        <w:trPr>
          <w:trHeight w:val="688"/>
        </w:trPr>
        <w:tc>
          <w:tcPr>
            <w:tcW w:w="4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1F8AC" w14:textId="12DC0C8B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D8EF6" w14:textId="10B0AACF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47D09" w14:textId="5737BF3F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D9F8E" w14:textId="77777777" w:rsidR="00780F61" w:rsidRPr="00EF71AF" w:rsidRDefault="00780F61" w:rsidP="004338F8">
            <w:pPr>
              <w:ind w:right="5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EE9E6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79FD1D4" w14:textId="0E22EAAD" w:rsidR="00780F61" w:rsidRPr="00EF71AF" w:rsidRDefault="00780F61" w:rsidP="00780F6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Examen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41917A" w14:textId="77777777" w:rsidR="00780F61" w:rsidRPr="00EF71AF" w:rsidRDefault="00780F61" w:rsidP="004338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34D95698" w14:textId="77777777" w:rsidR="00841FFC" w:rsidRPr="00F25CD4" w:rsidRDefault="00841FFC" w:rsidP="00356AFD"/>
    <w:p w14:paraId="4386DEE6" w14:textId="1B19E904" w:rsidR="00B313DA" w:rsidRDefault="00B313DA" w:rsidP="00B313DA">
      <w:pPr>
        <w:pStyle w:val="NormalWeb"/>
        <w:spacing w:after="0"/>
        <w:rPr>
          <w:rFonts w:ascii="Arial" w:hAnsi="Arial" w:cs="Arial"/>
          <w:b/>
          <w:bCs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Cs w:val="20"/>
          <w:lang w:val="en-US"/>
        </w:rPr>
        <w:t>Notas</w:t>
      </w:r>
      <w:proofErr w:type="spellEnd"/>
      <w:r>
        <w:rPr>
          <w:rFonts w:ascii="Arial" w:hAnsi="Arial" w:cs="Arial"/>
          <w:b/>
          <w:bCs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Cs w:val="20"/>
          <w:lang w:val="en-US"/>
        </w:rPr>
        <w:t>Bibliográficas</w:t>
      </w:r>
      <w:proofErr w:type="spellEnd"/>
      <w:r>
        <w:rPr>
          <w:rFonts w:ascii="Arial" w:hAnsi="Arial" w:cs="Arial"/>
          <w:b/>
          <w:bCs/>
          <w:szCs w:val="20"/>
          <w:lang w:val="en-US"/>
        </w:rPr>
        <w:t>:</w:t>
      </w:r>
    </w:p>
    <w:p w14:paraId="3BFC8EA5" w14:textId="491B0344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58122B">
        <w:rPr>
          <w:rFonts w:ascii="Arial" w:hAnsi="Arial" w:cs="Arial"/>
          <w:b/>
          <w:color w:val="000000"/>
          <w:lang w:val="en-US"/>
        </w:rPr>
        <w:t>VAN VUGT, Sander. RED HAT ENTERPRISE LINUX 6, SYBEX EDITIONS,</w:t>
      </w:r>
      <w:r w:rsidRPr="00776976">
        <w:rPr>
          <w:rFonts w:ascii="Arial" w:hAnsi="Arial" w:cs="Arial"/>
          <w:color w:val="000000"/>
          <w:lang w:val="en-US"/>
        </w:rPr>
        <w:t xml:space="preserve"> 2013.</w:t>
      </w:r>
    </w:p>
    <w:p w14:paraId="69CC8F38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  <w:color w:val="000000"/>
          <w:lang w:val="en-US"/>
        </w:rPr>
        <w:t xml:space="preserve">MALLETT, Andrew. </w:t>
      </w:r>
      <w:proofErr w:type="spellStart"/>
      <w:r w:rsidRPr="00776976">
        <w:rPr>
          <w:rFonts w:ascii="Arial" w:hAnsi="Arial" w:cs="Arial"/>
          <w:color w:val="000000"/>
          <w:lang w:val="en-US"/>
        </w:rPr>
        <w:t>CentOS</w:t>
      </w:r>
      <w:proofErr w:type="spellEnd"/>
      <w:r w:rsidRPr="00776976">
        <w:rPr>
          <w:rFonts w:ascii="Arial" w:hAnsi="Arial" w:cs="Arial"/>
          <w:color w:val="000000"/>
          <w:lang w:val="en-US"/>
        </w:rPr>
        <w:t xml:space="preserve"> System Administration Essentials, </w:t>
      </w:r>
      <w:proofErr w:type="spellStart"/>
      <w:r w:rsidRPr="00776976">
        <w:rPr>
          <w:rFonts w:ascii="Arial" w:hAnsi="Arial" w:cs="Arial"/>
          <w:color w:val="000000"/>
          <w:lang w:val="en-US"/>
        </w:rPr>
        <w:t>Packt</w:t>
      </w:r>
      <w:proofErr w:type="spellEnd"/>
      <w:r w:rsidRPr="00776976">
        <w:rPr>
          <w:rFonts w:ascii="Arial" w:hAnsi="Arial" w:cs="Arial"/>
          <w:color w:val="000000"/>
          <w:lang w:val="en-US"/>
        </w:rPr>
        <w:t xml:space="preserve"> Publishing, 2014.</w:t>
      </w:r>
    </w:p>
    <w:p w14:paraId="49A0F070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5B4D81">
        <w:rPr>
          <w:rFonts w:ascii="Arial" w:hAnsi="Arial" w:cs="Arial"/>
          <w:szCs w:val="20"/>
          <w:lang w:val="es-CL"/>
        </w:rPr>
        <w:t xml:space="preserve">STALLINGS, William. </w:t>
      </w:r>
      <w:r w:rsidRPr="00776976">
        <w:rPr>
          <w:rFonts w:ascii="Arial" w:hAnsi="Arial" w:cs="Arial"/>
          <w:szCs w:val="20"/>
        </w:rPr>
        <w:t>Organización y arquitectura de computadores. 7a ed. Madrid. Pearson Educación. 2005. 792p.</w:t>
      </w:r>
    </w:p>
    <w:p w14:paraId="1481216C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  <w:szCs w:val="20"/>
        </w:rPr>
        <w:t>TANNENBAUM, Andrew. Organización de computadores: un enfoque estructurado. 4ª ed. México. Prentice – Hall Hispanoamericana. 2000. 688 p.</w:t>
      </w:r>
    </w:p>
    <w:p w14:paraId="0ABF1BDC" w14:textId="77777777" w:rsidR="00B313DA" w:rsidRPr="005B4D81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s-CL"/>
        </w:rPr>
      </w:pPr>
      <w:r w:rsidRPr="00776976">
        <w:rPr>
          <w:rFonts w:ascii="Arial" w:hAnsi="Arial" w:cs="Arial"/>
          <w:szCs w:val="20"/>
        </w:rPr>
        <w:t>PATTERSON, David. Estructura y diseño de computadores. Volumen 3. Revelate, 2000, l Peso Alfaomega - Ra-Ma</w:t>
      </w:r>
    </w:p>
    <w:p w14:paraId="648CDF83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</w:rPr>
        <w:t>SILBERCHATZ, Abraham. Sistemas Operativos. 6a ed. Limusa. 2002. 792p.</w:t>
      </w:r>
    </w:p>
    <w:p w14:paraId="2DE14D08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</w:rPr>
        <w:t>TANNENBAUM, Andrew. Sistemas Operativos Modernos. Pearson Eduaction. México. 2009.</w:t>
      </w:r>
    </w:p>
    <w:p w14:paraId="64A5B965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  <w:szCs w:val="20"/>
        </w:rPr>
        <w:t>CASILLAS RUBO, Arantza. Sistemas Operativos: Ejercicios Resueltos. Madrid. Anaya. 2004.</w:t>
      </w:r>
    </w:p>
    <w:p w14:paraId="60C9B085" w14:textId="77777777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  <w:szCs w:val="20"/>
          <w:lang w:val="en-US"/>
        </w:rPr>
        <w:t xml:space="preserve">BAYLE, Julien. C Programming for Arduino. </w:t>
      </w:r>
      <w:proofErr w:type="spellStart"/>
      <w:r w:rsidRPr="00776976">
        <w:rPr>
          <w:rFonts w:ascii="Arial" w:hAnsi="Arial" w:cs="Arial"/>
          <w:szCs w:val="20"/>
          <w:lang w:val="en-US"/>
        </w:rPr>
        <w:t>Packt</w:t>
      </w:r>
      <w:proofErr w:type="spellEnd"/>
      <w:r w:rsidRPr="00776976">
        <w:rPr>
          <w:rFonts w:ascii="Arial" w:hAnsi="Arial" w:cs="Arial"/>
          <w:szCs w:val="20"/>
          <w:lang w:val="en-US"/>
        </w:rPr>
        <w:t xml:space="preserve"> Open Source. 2013. </w:t>
      </w:r>
      <w:hyperlink r:id="rId10" w:history="1">
        <w:r w:rsidRPr="00776976">
          <w:rPr>
            <w:rStyle w:val="Hipervnculo"/>
            <w:rFonts w:ascii="Arial" w:hAnsi="Arial" w:cs="Arial"/>
            <w:szCs w:val="20"/>
            <w:lang w:val="en-US"/>
          </w:rPr>
          <w:t>http://www.allitebooks.com/c-programming-for-arduino/</w:t>
        </w:r>
      </w:hyperlink>
      <w:r w:rsidRPr="00776976">
        <w:rPr>
          <w:rFonts w:ascii="Arial" w:hAnsi="Arial" w:cs="Arial"/>
          <w:szCs w:val="20"/>
          <w:lang w:val="en-US"/>
        </w:rPr>
        <w:t xml:space="preserve"> </w:t>
      </w:r>
    </w:p>
    <w:p w14:paraId="49D03CE1" w14:textId="77777777" w:rsidR="00B313DA" w:rsidRPr="005B4D81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s-CL"/>
        </w:rPr>
      </w:pPr>
      <w:r w:rsidRPr="00776976">
        <w:rPr>
          <w:rFonts w:ascii="Arial" w:hAnsi="Arial" w:cs="Arial"/>
          <w:szCs w:val="20"/>
        </w:rPr>
        <w:t xml:space="preserve">CodigoFacilito. Curso Arduino. </w:t>
      </w:r>
      <w:r w:rsidR="0058122B">
        <w:fldChar w:fldCharType="begin"/>
      </w:r>
      <w:r w:rsidR="0058122B">
        <w:instrText xml:space="preserve"> HYPERLINK "https://codigofacilito.com/cursos/Arduino" </w:instrText>
      </w:r>
      <w:r w:rsidR="0058122B">
        <w:fldChar w:fldCharType="separate"/>
      </w:r>
      <w:r w:rsidRPr="00776976">
        <w:rPr>
          <w:rStyle w:val="Hipervnculo"/>
          <w:rFonts w:ascii="Arial" w:hAnsi="Arial" w:cs="Arial"/>
          <w:szCs w:val="20"/>
        </w:rPr>
        <w:t>https://codigofacilito.com/cursos/Arduino</w:t>
      </w:r>
      <w:r w:rsidR="0058122B">
        <w:rPr>
          <w:rStyle w:val="Hipervnculo"/>
          <w:rFonts w:ascii="Arial" w:hAnsi="Arial" w:cs="Arial"/>
          <w:szCs w:val="20"/>
        </w:rPr>
        <w:fldChar w:fldCharType="end"/>
      </w:r>
      <w:r w:rsidRPr="00776976">
        <w:rPr>
          <w:rFonts w:ascii="Arial" w:hAnsi="Arial" w:cs="Arial"/>
          <w:szCs w:val="20"/>
        </w:rPr>
        <w:t xml:space="preserve"> </w:t>
      </w:r>
    </w:p>
    <w:p w14:paraId="6366B1F1" w14:textId="1434D4B1" w:rsidR="00B313DA" w:rsidRPr="00776976" w:rsidRDefault="00B313DA" w:rsidP="005210AD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en-US"/>
        </w:rPr>
      </w:pPr>
      <w:r w:rsidRPr="00776976">
        <w:rPr>
          <w:rFonts w:ascii="Arial" w:hAnsi="Arial" w:cs="Arial"/>
          <w:szCs w:val="20"/>
          <w:lang w:val="en-US"/>
        </w:rPr>
        <w:t xml:space="preserve">RAGGI, Emilio; THOMAS, </w:t>
      </w:r>
      <w:proofErr w:type="spellStart"/>
      <w:r w:rsidRPr="00776976">
        <w:rPr>
          <w:rFonts w:ascii="Arial" w:hAnsi="Arial" w:cs="Arial"/>
          <w:szCs w:val="20"/>
          <w:lang w:val="en-US"/>
        </w:rPr>
        <w:t>Keir</w:t>
      </w:r>
      <w:proofErr w:type="spellEnd"/>
      <w:r w:rsidRPr="00776976">
        <w:rPr>
          <w:rFonts w:ascii="Arial" w:hAnsi="Arial" w:cs="Arial"/>
          <w:szCs w:val="20"/>
          <w:lang w:val="en-US"/>
        </w:rPr>
        <w:t xml:space="preserve">; van </w:t>
      </w:r>
      <w:proofErr w:type="spellStart"/>
      <w:r w:rsidRPr="00776976">
        <w:rPr>
          <w:rFonts w:ascii="Arial" w:hAnsi="Arial" w:cs="Arial"/>
          <w:szCs w:val="20"/>
          <w:lang w:val="en-US"/>
        </w:rPr>
        <w:t>Vugt</w:t>
      </w:r>
      <w:proofErr w:type="spellEnd"/>
      <w:r w:rsidRPr="00776976">
        <w:rPr>
          <w:rFonts w:ascii="Arial" w:hAnsi="Arial" w:cs="Arial"/>
          <w:szCs w:val="20"/>
          <w:lang w:val="en-US"/>
        </w:rPr>
        <w:t xml:space="preserve">, Sander. Beginning Ubuntu Linux. </w:t>
      </w:r>
      <w:proofErr w:type="spellStart"/>
      <w:r w:rsidRPr="00776976">
        <w:rPr>
          <w:rFonts w:ascii="Arial" w:hAnsi="Arial" w:cs="Arial"/>
          <w:szCs w:val="20"/>
          <w:lang w:val="en-US"/>
        </w:rPr>
        <w:t>Apress</w:t>
      </w:r>
      <w:proofErr w:type="spellEnd"/>
      <w:r w:rsidRPr="00776976">
        <w:rPr>
          <w:rFonts w:ascii="Arial" w:hAnsi="Arial" w:cs="Arial"/>
          <w:szCs w:val="20"/>
          <w:lang w:val="en-US"/>
        </w:rPr>
        <w:t xml:space="preserve">. 2011. </w:t>
      </w:r>
      <w:hyperlink r:id="rId11" w:history="1">
        <w:r w:rsidRPr="00776976">
          <w:rPr>
            <w:rStyle w:val="Hipervnculo"/>
            <w:rFonts w:ascii="Arial" w:hAnsi="Arial" w:cs="Arial"/>
            <w:szCs w:val="20"/>
            <w:lang w:val="en-US"/>
          </w:rPr>
          <w:t>http://www.allitebooks.com/beginning-ubuntu-linux-6th-edition/</w:t>
        </w:r>
      </w:hyperlink>
      <w:r w:rsidRPr="00776976">
        <w:rPr>
          <w:rFonts w:ascii="Arial" w:hAnsi="Arial" w:cs="Arial"/>
          <w:szCs w:val="20"/>
          <w:lang w:val="en-US"/>
        </w:rPr>
        <w:t xml:space="preserve"> </w:t>
      </w:r>
    </w:p>
    <w:p w14:paraId="06962AF7" w14:textId="77777777" w:rsidR="00B313DA" w:rsidRPr="00B313DA" w:rsidRDefault="00B313DA" w:rsidP="00B313DA">
      <w:pPr>
        <w:pStyle w:val="NormalWeb"/>
        <w:spacing w:after="0" w:afterAutospacing="0" w:line="102" w:lineRule="atLeast"/>
        <w:ind w:left="720"/>
        <w:jc w:val="left"/>
        <w:rPr>
          <w:lang w:val="en-US"/>
        </w:rPr>
      </w:pPr>
    </w:p>
    <w:p w14:paraId="3E20C45C" w14:textId="1AAB578A" w:rsidR="00B313DA" w:rsidRDefault="00B313DA" w:rsidP="00B313DA">
      <w:pPr>
        <w:pStyle w:val="NormalWeb"/>
        <w:spacing w:after="0"/>
      </w:pPr>
      <w:r>
        <w:rPr>
          <w:rFonts w:ascii="Arial" w:hAnsi="Arial" w:cs="Arial"/>
          <w:b/>
          <w:bCs/>
          <w:szCs w:val="20"/>
        </w:rPr>
        <w:t xml:space="preserve">Emulador 8086: </w:t>
      </w:r>
      <w:hyperlink r:id="rId12" w:history="1">
        <w:r>
          <w:rPr>
            <w:rStyle w:val="Hipervnculo"/>
            <w:rFonts w:ascii="Arial" w:hAnsi="Arial" w:cs="Arial"/>
            <w:color w:val="0563C1"/>
            <w:szCs w:val="20"/>
          </w:rPr>
          <w:t>http://www.emu8086.com/</w:t>
        </w:r>
      </w:hyperlink>
    </w:p>
    <w:p w14:paraId="1E75BE28" w14:textId="6114AC80" w:rsidR="00B313DA" w:rsidRPr="00B313DA" w:rsidRDefault="00B313DA" w:rsidP="00B313DA">
      <w:pPr>
        <w:pStyle w:val="NormalWeb"/>
        <w:spacing w:after="0"/>
        <w:rPr>
          <w:lang w:val="es-CL"/>
        </w:rPr>
      </w:pPr>
      <w:r>
        <w:rPr>
          <w:rFonts w:ascii="Arial" w:hAnsi="Arial" w:cs="Arial"/>
          <w:b/>
          <w:bCs/>
          <w:szCs w:val="20"/>
        </w:rPr>
        <w:t xml:space="preserve">Emulador Arduino: </w:t>
      </w:r>
      <w:hyperlink r:id="rId13" w:history="1">
        <w:r w:rsidRPr="00B313DA">
          <w:rPr>
            <w:rStyle w:val="Hipervnculo"/>
            <w:rFonts w:ascii="Arial" w:hAnsi="Arial" w:cs="Arial"/>
            <w:szCs w:val="20"/>
            <w:lang w:val="es-CL"/>
          </w:rPr>
          <w:t>https://www.tinkercad.com/circuits</w:t>
        </w:r>
      </w:hyperlink>
    </w:p>
    <w:p w14:paraId="76AAF4C3" w14:textId="3EB51EC7" w:rsidR="00B313DA" w:rsidRPr="00183B95" w:rsidRDefault="00B313DA" w:rsidP="00B313DA">
      <w:pPr>
        <w:pStyle w:val="NormalWeb"/>
        <w:spacing w:after="0"/>
        <w:rPr>
          <w:b/>
        </w:rPr>
      </w:pPr>
      <w:r w:rsidRPr="00B313DA">
        <w:rPr>
          <w:rFonts w:ascii="Arial" w:hAnsi="Arial" w:cs="Arial"/>
          <w:b/>
          <w:bCs/>
          <w:szCs w:val="20"/>
          <w:lang w:val="es-CL"/>
        </w:rPr>
        <w:t xml:space="preserve">Máquina Virtual VMWare: </w:t>
      </w:r>
      <w:hyperlink r:id="rId14" w:history="1">
        <w:r>
          <w:rPr>
            <w:rStyle w:val="Hipervnculo"/>
            <w:rFonts w:ascii="Arial" w:hAnsi="Arial" w:cs="Arial"/>
            <w:szCs w:val="20"/>
          </w:rPr>
          <w:t>https://www.vmware.com/</w:t>
        </w:r>
      </w:hyperlink>
      <w:r>
        <w:rPr>
          <w:rFonts w:ascii="Arial" w:hAnsi="Arial" w:cs="Arial"/>
          <w:szCs w:val="20"/>
        </w:rPr>
        <w:t xml:space="preserve"> </w:t>
      </w:r>
    </w:p>
    <w:p w14:paraId="5AE56351" w14:textId="59AC87C6" w:rsidR="00B313DA" w:rsidRPr="00B313DA" w:rsidRDefault="00B313DA" w:rsidP="00776976">
      <w:pPr>
        <w:pStyle w:val="NormalWeb"/>
        <w:spacing w:after="0"/>
      </w:pPr>
      <w:r>
        <w:rPr>
          <w:rFonts w:ascii="Arial" w:hAnsi="Arial" w:cs="Arial"/>
          <w:b/>
          <w:bCs/>
          <w:szCs w:val="20"/>
        </w:rPr>
        <w:t xml:space="preserve">Sistema Operativo Ubuntu: </w:t>
      </w:r>
      <w:hyperlink r:id="rId15" w:history="1">
        <w:r>
          <w:rPr>
            <w:rStyle w:val="Hipervnculo"/>
            <w:rFonts w:ascii="Arial" w:hAnsi="Arial" w:cs="Arial"/>
            <w:szCs w:val="20"/>
          </w:rPr>
          <w:t>https://www.ubuntu.com/</w:t>
        </w:r>
      </w:hyperlink>
      <w:r>
        <w:rPr>
          <w:rFonts w:ascii="Arial" w:hAnsi="Arial" w:cs="Arial"/>
          <w:szCs w:val="20"/>
        </w:rPr>
        <w:t xml:space="preserve"> </w:t>
      </w:r>
    </w:p>
    <w:sectPr w:rsidR="00B313DA" w:rsidRPr="00B313DA" w:rsidSect="00B60E38">
      <w:headerReference w:type="default" r:id="rId16"/>
      <w:footerReference w:type="even" r:id="rId17"/>
      <w:footerReference w:type="default" r:id="rId18"/>
      <w:pgSz w:w="12242" w:h="15842" w:code="1"/>
      <w:pgMar w:top="1418" w:right="1418" w:bottom="1418" w:left="1418" w:header="35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78F8E" w14:textId="77777777" w:rsidR="00F35F85" w:rsidRDefault="00F35F85">
      <w:r>
        <w:separator/>
      </w:r>
    </w:p>
  </w:endnote>
  <w:endnote w:type="continuationSeparator" w:id="0">
    <w:p w14:paraId="474C6E6E" w14:textId="77777777" w:rsidR="00F35F85" w:rsidRDefault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73FBD" w14:textId="77777777" w:rsidR="00F35F85" w:rsidRDefault="00F35F85" w:rsidP="000C31E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352814" w14:textId="77777777" w:rsidR="00F35F85" w:rsidRDefault="00F35F85" w:rsidP="000C31EE">
    <w:pPr>
      <w:pStyle w:val="Piedepgina"/>
      <w:ind w:right="360"/>
    </w:pPr>
  </w:p>
  <w:p w14:paraId="044F48C2" w14:textId="77777777" w:rsidR="00F35F85" w:rsidRDefault="00F35F8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4B9B" w14:textId="77777777" w:rsidR="00F35F85" w:rsidRPr="00D62268" w:rsidRDefault="00F35F85">
    <w:pPr>
      <w:pStyle w:val="Piedepgina"/>
      <w:jc w:val="right"/>
      <w:rPr>
        <w:rFonts w:ascii="Arial" w:hAnsi="Arial" w:cs="Arial"/>
        <w:sz w:val="18"/>
        <w:szCs w:val="18"/>
      </w:rPr>
    </w:pPr>
    <w:r w:rsidRPr="00D62268">
      <w:rPr>
        <w:rFonts w:ascii="Arial" w:hAnsi="Arial" w:cs="Arial"/>
        <w:sz w:val="18"/>
        <w:szCs w:val="18"/>
      </w:rPr>
      <w:fldChar w:fldCharType="begin"/>
    </w:r>
    <w:r w:rsidRPr="00D62268">
      <w:rPr>
        <w:rFonts w:ascii="Arial" w:hAnsi="Arial" w:cs="Arial"/>
        <w:sz w:val="18"/>
        <w:szCs w:val="18"/>
      </w:rPr>
      <w:instrText xml:space="preserve"> PAGE   \* MERGEFORMAT </w:instrText>
    </w:r>
    <w:r w:rsidRPr="00D62268">
      <w:rPr>
        <w:rFonts w:ascii="Arial" w:hAnsi="Arial" w:cs="Arial"/>
        <w:sz w:val="18"/>
        <w:szCs w:val="18"/>
      </w:rPr>
      <w:fldChar w:fldCharType="separate"/>
    </w:r>
    <w:r w:rsidR="00B843F2">
      <w:rPr>
        <w:rFonts w:ascii="Arial" w:hAnsi="Arial" w:cs="Arial"/>
        <w:noProof/>
        <w:sz w:val="18"/>
        <w:szCs w:val="18"/>
      </w:rPr>
      <w:t>1</w:t>
    </w:r>
    <w:r w:rsidRPr="00D62268">
      <w:rPr>
        <w:rFonts w:ascii="Arial" w:hAnsi="Arial" w:cs="Arial"/>
        <w:sz w:val="18"/>
        <w:szCs w:val="18"/>
      </w:rPr>
      <w:fldChar w:fldCharType="end"/>
    </w:r>
  </w:p>
  <w:p w14:paraId="0CF6673B" w14:textId="77777777" w:rsidR="00F35F85" w:rsidRDefault="00F35F8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4599E" w14:textId="77777777" w:rsidR="00F35F85" w:rsidRDefault="00F35F85">
      <w:r>
        <w:separator/>
      </w:r>
    </w:p>
  </w:footnote>
  <w:footnote w:type="continuationSeparator" w:id="0">
    <w:p w14:paraId="2F1F8CD3" w14:textId="77777777" w:rsidR="00F35F85" w:rsidRDefault="00F35F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3736E" w14:textId="77777777" w:rsidR="00F35F85" w:rsidRPr="001D643D" w:rsidRDefault="00F35F85" w:rsidP="001D643D">
    <w:pPr>
      <w:pStyle w:val="Encabezado"/>
      <w:rPr>
        <w:szCs w:val="18"/>
      </w:rPr>
    </w:pPr>
  </w:p>
  <w:p w14:paraId="09F02C8A" w14:textId="77777777" w:rsidR="00F35F85" w:rsidRDefault="00F35F85"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342C"/>
    <w:multiLevelType w:val="hybridMultilevel"/>
    <w:tmpl w:val="453437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E3558"/>
    <w:multiLevelType w:val="hybridMultilevel"/>
    <w:tmpl w:val="1B0609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40"/>
    <w:rsid w:val="00004D35"/>
    <w:rsid w:val="0001059B"/>
    <w:rsid w:val="00014756"/>
    <w:rsid w:val="00030EC0"/>
    <w:rsid w:val="00032665"/>
    <w:rsid w:val="00037DDE"/>
    <w:rsid w:val="00047561"/>
    <w:rsid w:val="00051905"/>
    <w:rsid w:val="00052FF6"/>
    <w:rsid w:val="000530E3"/>
    <w:rsid w:val="0005339F"/>
    <w:rsid w:val="00057976"/>
    <w:rsid w:val="00062112"/>
    <w:rsid w:val="00063862"/>
    <w:rsid w:val="00073AA1"/>
    <w:rsid w:val="00074787"/>
    <w:rsid w:val="00082D05"/>
    <w:rsid w:val="000852B5"/>
    <w:rsid w:val="00086E51"/>
    <w:rsid w:val="00087A93"/>
    <w:rsid w:val="000911DF"/>
    <w:rsid w:val="00091764"/>
    <w:rsid w:val="00091A98"/>
    <w:rsid w:val="00093CEC"/>
    <w:rsid w:val="000948AC"/>
    <w:rsid w:val="000977AE"/>
    <w:rsid w:val="00097D1B"/>
    <w:rsid w:val="000B42F0"/>
    <w:rsid w:val="000B466A"/>
    <w:rsid w:val="000C026E"/>
    <w:rsid w:val="000C06EF"/>
    <w:rsid w:val="000C19E5"/>
    <w:rsid w:val="000C1A8F"/>
    <w:rsid w:val="000C31EE"/>
    <w:rsid w:val="000C55CD"/>
    <w:rsid w:val="000D0C88"/>
    <w:rsid w:val="000D2949"/>
    <w:rsid w:val="000D65B9"/>
    <w:rsid w:val="000E1A09"/>
    <w:rsid w:val="000E2E7A"/>
    <w:rsid w:val="000E3790"/>
    <w:rsid w:val="000E6E48"/>
    <w:rsid w:val="000F22D2"/>
    <w:rsid w:val="000F7435"/>
    <w:rsid w:val="00100D1E"/>
    <w:rsid w:val="001015B7"/>
    <w:rsid w:val="0010538A"/>
    <w:rsid w:val="00105881"/>
    <w:rsid w:val="00114544"/>
    <w:rsid w:val="00116D5B"/>
    <w:rsid w:val="00123B22"/>
    <w:rsid w:val="00137EDA"/>
    <w:rsid w:val="00141CAC"/>
    <w:rsid w:val="00142BC3"/>
    <w:rsid w:val="00144711"/>
    <w:rsid w:val="001457F0"/>
    <w:rsid w:val="00145D61"/>
    <w:rsid w:val="00147150"/>
    <w:rsid w:val="00150B67"/>
    <w:rsid w:val="00151954"/>
    <w:rsid w:val="00152A2A"/>
    <w:rsid w:val="001532B3"/>
    <w:rsid w:val="00156EA9"/>
    <w:rsid w:val="001601A9"/>
    <w:rsid w:val="00164321"/>
    <w:rsid w:val="001767BD"/>
    <w:rsid w:val="00176A5C"/>
    <w:rsid w:val="00181E67"/>
    <w:rsid w:val="0018337D"/>
    <w:rsid w:val="00183B95"/>
    <w:rsid w:val="001864D3"/>
    <w:rsid w:val="001905FD"/>
    <w:rsid w:val="00194148"/>
    <w:rsid w:val="00195BFD"/>
    <w:rsid w:val="001A0034"/>
    <w:rsid w:val="001A046C"/>
    <w:rsid w:val="001A516A"/>
    <w:rsid w:val="001A722F"/>
    <w:rsid w:val="001B1B7D"/>
    <w:rsid w:val="001B24CA"/>
    <w:rsid w:val="001B40BA"/>
    <w:rsid w:val="001B689B"/>
    <w:rsid w:val="001B6C8B"/>
    <w:rsid w:val="001C2BE8"/>
    <w:rsid w:val="001D1CDD"/>
    <w:rsid w:val="001D236F"/>
    <w:rsid w:val="001D4627"/>
    <w:rsid w:val="001D60C4"/>
    <w:rsid w:val="001D643D"/>
    <w:rsid w:val="001E05BB"/>
    <w:rsid w:val="001E06C9"/>
    <w:rsid w:val="001E0718"/>
    <w:rsid w:val="001E0CCB"/>
    <w:rsid w:val="001E64F5"/>
    <w:rsid w:val="001F0212"/>
    <w:rsid w:val="001F1B6F"/>
    <w:rsid w:val="001F1F67"/>
    <w:rsid w:val="001F6565"/>
    <w:rsid w:val="001F6BAF"/>
    <w:rsid w:val="002003B7"/>
    <w:rsid w:val="002064AA"/>
    <w:rsid w:val="00211F14"/>
    <w:rsid w:val="00212B69"/>
    <w:rsid w:val="00216920"/>
    <w:rsid w:val="00220450"/>
    <w:rsid w:val="00221615"/>
    <w:rsid w:val="00223319"/>
    <w:rsid w:val="00223463"/>
    <w:rsid w:val="0022356D"/>
    <w:rsid w:val="002248E1"/>
    <w:rsid w:val="00240F34"/>
    <w:rsid w:val="00243EB3"/>
    <w:rsid w:val="0024434B"/>
    <w:rsid w:val="0025010B"/>
    <w:rsid w:val="00253536"/>
    <w:rsid w:val="002552AE"/>
    <w:rsid w:val="00256D11"/>
    <w:rsid w:val="0027072B"/>
    <w:rsid w:val="00270C13"/>
    <w:rsid w:val="0027704E"/>
    <w:rsid w:val="002772FA"/>
    <w:rsid w:val="002815A8"/>
    <w:rsid w:val="00283BCA"/>
    <w:rsid w:val="0028490A"/>
    <w:rsid w:val="002900CB"/>
    <w:rsid w:val="00290516"/>
    <w:rsid w:val="002907D9"/>
    <w:rsid w:val="00290DE2"/>
    <w:rsid w:val="00295540"/>
    <w:rsid w:val="002963B7"/>
    <w:rsid w:val="00297E94"/>
    <w:rsid w:val="002A0D11"/>
    <w:rsid w:val="002A4479"/>
    <w:rsid w:val="002A69CF"/>
    <w:rsid w:val="002A709C"/>
    <w:rsid w:val="002A7BC5"/>
    <w:rsid w:val="002B2D7F"/>
    <w:rsid w:val="002B7C92"/>
    <w:rsid w:val="002C3C86"/>
    <w:rsid w:val="002C6DF1"/>
    <w:rsid w:val="002C71F2"/>
    <w:rsid w:val="002C76FE"/>
    <w:rsid w:val="002D11DB"/>
    <w:rsid w:val="002D1804"/>
    <w:rsid w:val="002D1BC8"/>
    <w:rsid w:val="002D318D"/>
    <w:rsid w:val="002D5820"/>
    <w:rsid w:val="002E2298"/>
    <w:rsid w:val="002E4C8F"/>
    <w:rsid w:val="002F16B0"/>
    <w:rsid w:val="002F502F"/>
    <w:rsid w:val="002F5057"/>
    <w:rsid w:val="00302C85"/>
    <w:rsid w:val="00313DA0"/>
    <w:rsid w:val="00314241"/>
    <w:rsid w:val="00314BEB"/>
    <w:rsid w:val="0032019B"/>
    <w:rsid w:val="0032218D"/>
    <w:rsid w:val="00324BA5"/>
    <w:rsid w:val="00324E5F"/>
    <w:rsid w:val="003256F8"/>
    <w:rsid w:val="00333E8E"/>
    <w:rsid w:val="00343274"/>
    <w:rsid w:val="003477B2"/>
    <w:rsid w:val="003534DE"/>
    <w:rsid w:val="00354E0D"/>
    <w:rsid w:val="00356AFD"/>
    <w:rsid w:val="003607C9"/>
    <w:rsid w:val="00367C6D"/>
    <w:rsid w:val="00375060"/>
    <w:rsid w:val="00384577"/>
    <w:rsid w:val="003859E0"/>
    <w:rsid w:val="00385F5E"/>
    <w:rsid w:val="00392D12"/>
    <w:rsid w:val="003A0414"/>
    <w:rsid w:val="003B1C82"/>
    <w:rsid w:val="003B38F6"/>
    <w:rsid w:val="003D2D25"/>
    <w:rsid w:val="003D3710"/>
    <w:rsid w:val="003D3C77"/>
    <w:rsid w:val="003D60CA"/>
    <w:rsid w:val="003D6875"/>
    <w:rsid w:val="003E6538"/>
    <w:rsid w:val="003E6628"/>
    <w:rsid w:val="003E7EDA"/>
    <w:rsid w:val="003F17BB"/>
    <w:rsid w:val="003F2690"/>
    <w:rsid w:val="0040150F"/>
    <w:rsid w:val="00407D8B"/>
    <w:rsid w:val="00407FEA"/>
    <w:rsid w:val="004100D1"/>
    <w:rsid w:val="004269B4"/>
    <w:rsid w:val="0042795F"/>
    <w:rsid w:val="004315BB"/>
    <w:rsid w:val="004338F8"/>
    <w:rsid w:val="00435DB6"/>
    <w:rsid w:val="00443F35"/>
    <w:rsid w:val="0044588A"/>
    <w:rsid w:val="004465CC"/>
    <w:rsid w:val="0045038C"/>
    <w:rsid w:val="0045101E"/>
    <w:rsid w:val="00453DB4"/>
    <w:rsid w:val="00456573"/>
    <w:rsid w:val="00465957"/>
    <w:rsid w:val="004760D9"/>
    <w:rsid w:val="0048241C"/>
    <w:rsid w:val="0048362A"/>
    <w:rsid w:val="00485512"/>
    <w:rsid w:val="00493AC2"/>
    <w:rsid w:val="0049567F"/>
    <w:rsid w:val="00497D86"/>
    <w:rsid w:val="004A1F0C"/>
    <w:rsid w:val="004A5045"/>
    <w:rsid w:val="004A5B33"/>
    <w:rsid w:val="004A6182"/>
    <w:rsid w:val="004B20B0"/>
    <w:rsid w:val="004B32F7"/>
    <w:rsid w:val="004B4EBC"/>
    <w:rsid w:val="004B631D"/>
    <w:rsid w:val="004B7445"/>
    <w:rsid w:val="004C036A"/>
    <w:rsid w:val="004C1271"/>
    <w:rsid w:val="004C63C8"/>
    <w:rsid w:val="004C7F3D"/>
    <w:rsid w:val="004D4AFD"/>
    <w:rsid w:val="004E1827"/>
    <w:rsid w:val="004E5C9B"/>
    <w:rsid w:val="005006D9"/>
    <w:rsid w:val="00500FCE"/>
    <w:rsid w:val="00507E56"/>
    <w:rsid w:val="005106EA"/>
    <w:rsid w:val="00515D2F"/>
    <w:rsid w:val="005210AD"/>
    <w:rsid w:val="00521A10"/>
    <w:rsid w:val="0052226A"/>
    <w:rsid w:val="00522588"/>
    <w:rsid w:val="00523136"/>
    <w:rsid w:val="00526B61"/>
    <w:rsid w:val="00527E18"/>
    <w:rsid w:val="005313A3"/>
    <w:rsid w:val="005358D4"/>
    <w:rsid w:val="00536831"/>
    <w:rsid w:val="0054118F"/>
    <w:rsid w:val="00541BFC"/>
    <w:rsid w:val="00541FC5"/>
    <w:rsid w:val="0056371D"/>
    <w:rsid w:val="00567FC4"/>
    <w:rsid w:val="00573335"/>
    <w:rsid w:val="0058122B"/>
    <w:rsid w:val="00581781"/>
    <w:rsid w:val="0058694F"/>
    <w:rsid w:val="005869DD"/>
    <w:rsid w:val="005872C0"/>
    <w:rsid w:val="005877F3"/>
    <w:rsid w:val="00590C3E"/>
    <w:rsid w:val="00591A94"/>
    <w:rsid w:val="00591DA1"/>
    <w:rsid w:val="005A44E4"/>
    <w:rsid w:val="005A71EF"/>
    <w:rsid w:val="005B09B6"/>
    <w:rsid w:val="005B0D53"/>
    <w:rsid w:val="005B1F92"/>
    <w:rsid w:val="005B4D81"/>
    <w:rsid w:val="005B667C"/>
    <w:rsid w:val="005C0845"/>
    <w:rsid w:val="005C2925"/>
    <w:rsid w:val="005C3EE9"/>
    <w:rsid w:val="005C5580"/>
    <w:rsid w:val="005C69D1"/>
    <w:rsid w:val="005D2F98"/>
    <w:rsid w:val="005D3305"/>
    <w:rsid w:val="005D40CB"/>
    <w:rsid w:val="005E293F"/>
    <w:rsid w:val="005E4A21"/>
    <w:rsid w:val="005E4D5B"/>
    <w:rsid w:val="005E5794"/>
    <w:rsid w:val="005E690A"/>
    <w:rsid w:val="005E72CD"/>
    <w:rsid w:val="005E77D6"/>
    <w:rsid w:val="005F1BFE"/>
    <w:rsid w:val="005F557F"/>
    <w:rsid w:val="005F56CE"/>
    <w:rsid w:val="005F56D4"/>
    <w:rsid w:val="005F6772"/>
    <w:rsid w:val="00603332"/>
    <w:rsid w:val="0060513C"/>
    <w:rsid w:val="00615F49"/>
    <w:rsid w:val="00621EAB"/>
    <w:rsid w:val="006242D0"/>
    <w:rsid w:val="00627629"/>
    <w:rsid w:val="00632DEA"/>
    <w:rsid w:val="00645C47"/>
    <w:rsid w:val="0066167B"/>
    <w:rsid w:val="0066713D"/>
    <w:rsid w:val="00667409"/>
    <w:rsid w:val="00667B71"/>
    <w:rsid w:val="0067585C"/>
    <w:rsid w:val="00676F29"/>
    <w:rsid w:val="00686CB8"/>
    <w:rsid w:val="00690C0E"/>
    <w:rsid w:val="00694155"/>
    <w:rsid w:val="006971A4"/>
    <w:rsid w:val="00697C8E"/>
    <w:rsid w:val="006A1307"/>
    <w:rsid w:val="006B1403"/>
    <w:rsid w:val="006B1B68"/>
    <w:rsid w:val="006B3E60"/>
    <w:rsid w:val="006B4885"/>
    <w:rsid w:val="006B6F0D"/>
    <w:rsid w:val="006C50B5"/>
    <w:rsid w:val="006C537D"/>
    <w:rsid w:val="006C5ED8"/>
    <w:rsid w:val="006D6E61"/>
    <w:rsid w:val="006D78B0"/>
    <w:rsid w:val="006D7E35"/>
    <w:rsid w:val="006E191E"/>
    <w:rsid w:val="006E32A3"/>
    <w:rsid w:val="006E560C"/>
    <w:rsid w:val="006E596D"/>
    <w:rsid w:val="006E7F94"/>
    <w:rsid w:val="007010FE"/>
    <w:rsid w:val="0070136E"/>
    <w:rsid w:val="00701CC3"/>
    <w:rsid w:val="00702A97"/>
    <w:rsid w:val="0070305D"/>
    <w:rsid w:val="00703A94"/>
    <w:rsid w:val="007076F3"/>
    <w:rsid w:val="00711316"/>
    <w:rsid w:val="007167AF"/>
    <w:rsid w:val="0071782E"/>
    <w:rsid w:val="0072014D"/>
    <w:rsid w:val="00721FDB"/>
    <w:rsid w:val="0072389C"/>
    <w:rsid w:val="007246FC"/>
    <w:rsid w:val="00731F45"/>
    <w:rsid w:val="0073432F"/>
    <w:rsid w:val="007360AE"/>
    <w:rsid w:val="00736325"/>
    <w:rsid w:val="007373E4"/>
    <w:rsid w:val="00737817"/>
    <w:rsid w:val="00741B1F"/>
    <w:rsid w:val="007430B2"/>
    <w:rsid w:val="007469FD"/>
    <w:rsid w:val="007501DD"/>
    <w:rsid w:val="00750BD3"/>
    <w:rsid w:val="0075507C"/>
    <w:rsid w:val="00755334"/>
    <w:rsid w:val="007570E1"/>
    <w:rsid w:val="0076230D"/>
    <w:rsid w:val="00764ACB"/>
    <w:rsid w:val="0076642A"/>
    <w:rsid w:val="00767C30"/>
    <w:rsid w:val="007712E5"/>
    <w:rsid w:val="00772C63"/>
    <w:rsid w:val="00774FD0"/>
    <w:rsid w:val="007750B8"/>
    <w:rsid w:val="00776976"/>
    <w:rsid w:val="00777FE5"/>
    <w:rsid w:val="007809A9"/>
    <w:rsid w:val="00780F61"/>
    <w:rsid w:val="007840C2"/>
    <w:rsid w:val="00785758"/>
    <w:rsid w:val="00786C1A"/>
    <w:rsid w:val="00790956"/>
    <w:rsid w:val="00792DA9"/>
    <w:rsid w:val="007D4E70"/>
    <w:rsid w:val="007D54F7"/>
    <w:rsid w:val="007E31E2"/>
    <w:rsid w:val="007E3F85"/>
    <w:rsid w:val="007E7943"/>
    <w:rsid w:val="007F27E2"/>
    <w:rsid w:val="007F5561"/>
    <w:rsid w:val="007F571C"/>
    <w:rsid w:val="007F5DA6"/>
    <w:rsid w:val="00801F12"/>
    <w:rsid w:val="008038BC"/>
    <w:rsid w:val="00803DFD"/>
    <w:rsid w:val="00806B3C"/>
    <w:rsid w:val="00810213"/>
    <w:rsid w:val="00813C1C"/>
    <w:rsid w:val="00814197"/>
    <w:rsid w:val="008211EC"/>
    <w:rsid w:val="008221DF"/>
    <w:rsid w:val="008222DC"/>
    <w:rsid w:val="00826AA2"/>
    <w:rsid w:val="00836C9B"/>
    <w:rsid w:val="00840CE1"/>
    <w:rsid w:val="00841FFC"/>
    <w:rsid w:val="00843109"/>
    <w:rsid w:val="008509FE"/>
    <w:rsid w:val="008534E2"/>
    <w:rsid w:val="00854749"/>
    <w:rsid w:val="00865AD5"/>
    <w:rsid w:val="00873E3C"/>
    <w:rsid w:val="008755D2"/>
    <w:rsid w:val="00885DAD"/>
    <w:rsid w:val="00886CDA"/>
    <w:rsid w:val="00887AA0"/>
    <w:rsid w:val="0089175C"/>
    <w:rsid w:val="008A10E8"/>
    <w:rsid w:val="008A2CE3"/>
    <w:rsid w:val="008A58F1"/>
    <w:rsid w:val="008A6087"/>
    <w:rsid w:val="008B313C"/>
    <w:rsid w:val="008B45CF"/>
    <w:rsid w:val="008C1C6F"/>
    <w:rsid w:val="008C42C5"/>
    <w:rsid w:val="008C6DD1"/>
    <w:rsid w:val="008C7B60"/>
    <w:rsid w:val="008D00F6"/>
    <w:rsid w:val="008F02C1"/>
    <w:rsid w:val="008F1115"/>
    <w:rsid w:val="008F11E2"/>
    <w:rsid w:val="008F12A7"/>
    <w:rsid w:val="008F1A5B"/>
    <w:rsid w:val="008F2A8B"/>
    <w:rsid w:val="008F2DDA"/>
    <w:rsid w:val="008F5552"/>
    <w:rsid w:val="008F6540"/>
    <w:rsid w:val="008F71B4"/>
    <w:rsid w:val="009000F8"/>
    <w:rsid w:val="00902F18"/>
    <w:rsid w:val="00905261"/>
    <w:rsid w:val="0091088D"/>
    <w:rsid w:val="009110D1"/>
    <w:rsid w:val="00911F5F"/>
    <w:rsid w:val="00915095"/>
    <w:rsid w:val="0092592B"/>
    <w:rsid w:val="009265B8"/>
    <w:rsid w:val="00931D8D"/>
    <w:rsid w:val="009405F7"/>
    <w:rsid w:val="00940CE7"/>
    <w:rsid w:val="0094434E"/>
    <w:rsid w:val="0094510E"/>
    <w:rsid w:val="009523A2"/>
    <w:rsid w:val="009523D5"/>
    <w:rsid w:val="00952645"/>
    <w:rsid w:val="00954774"/>
    <w:rsid w:val="00963E49"/>
    <w:rsid w:val="00975269"/>
    <w:rsid w:val="00977ACA"/>
    <w:rsid w:val="00991818"/>
    <w:rsid w:val="00991A7A"/>
    <w:rsid w:val="00991E24"/>
    <w:rsid w:val="00997A0B"/>
    <w:rsid w:val="009A06A3"/>
    <w:rsid w:val="009A21E5"/>
    <w:rsid w:val="009A47D2"/>
    <w:rsid w:val="009A62A1"/>
    <w:rsid w:val="009A6AA5"/>
    <w:rsid w:val="009B0B5D"/>
    <w:rsid w:val="009C0C0E"/>
    <w:rsid w:val="009C12D3"/>
    <w:rsid w:val="009C2DAF"/>
    <w:rsid w:val="009E0CDE"/>
    <w:rsid w:val="009E0D83"/>
    <w:rsid w:val="009E59F6"/>
    <w:rsid w:val="009F0E2E"/>
    <w:rsid w:val="009F17A7"/>
    <w:rsid w:val="009F3A75"/>
    <w:rsid w:val="009F54B2"/>
    <w:rsid w:val="009F5B77"/>
    <w:rsid w:val="00A014A6"/>
    <w:rsid w:val="00A0158A"/>
    <w:rsid w:val="00A07AE0"/>
    <w:rsid w:val="00A1032B"/>
    <w:rsid w:val="00A1447A"/>
    <w:rsid w:val="00A20191"/>
    <w:rsid w:val="00A23BB4"/>
    <w:rsid w:val="00A3221B"/>
    <w:rsid w:val="00A4441A"/>
    <w:rsid w:val="00A50EB1"/>
    <w:rsid w:val="00A5627E"/>
    <w:rsid w:val="00A602AA"/>
    <w:rsid w:val="00A67F3D"/>
    <w:rsid w:val="00A802F6"/>
    <w:rsid w:val="00A80419"/>
    <w:rsid w:val="00A820FB"/>
    <w:rsid w:val="00A825A4"/>
    <w:rsid w:val="00A82D22"/>
    <w:rsid w:val="00A84F94"/>
    <w:rsid w:val="00A8721D"/>
    <w:rsid w:val="00A909C4"/>
    <w:rsid w:val="00A9419D"/>
    <w:rsid w:val="00A97F81"/>
    <w:rsid w:val="00AA282E"/>
    <w:rsid w:val="00AA54BA"/>
    <w:rsid w:val="00AB0080"/>
    <w:rsid w:val="00AB134F"/>
    <w:rsid w:val="00AC0A45"/>
    <w:rsid w:val="00AC23A7"/>
    <w:rsid w:val="00AC412A"/>
    <w:rsid w:val="00AC4B56"/>
    <w:rsid w:val="00AC652C"/>
    <w:rsid w:val="00AD0C43"/>
    <w:rsid w:val="00AD6BF0"/>
    <w:rsid w:val="00AE192D"/>
    <w:rsid w:val="00AE1E45"/>
    <w:rsid w:val="00AE1FA6"/>
    <w:rsid w:val="00AE2175"/>
    <w:rsid w:val="00AE3208"/>
    <w:rsid w:val="00AE3377"/>
    <w:rsid w:val="00AE3672"/>
    <w:rsid w:val="00AE69D0"/>
    <w:rsid w:val="00AF36B0"/>
    <w:rsid w:val="00AF5BCA"/>
    <w:rsid w:val="00B033FC"/>
    <w:rsid w:val="00B054E9"/>
    <w:rsid w:val="00B06E4F"/>
    <w:rsid w:val="00B10A77"/>
    <w:rsid w:val="00B22436"/>
    <w:rsid w:val="00B228A4"/>
    <w:rsid w:val="00B313DA"/>
    <w:rsid w:val="00B359AD"/>
    <w:rsid w:val="00B35E2A"/>
    <w:rsid w:val="00B367E7"/>
    <w:rsid w:val="00B3685E"/>
    <w:rsid w:val="00B3695A"/>
    <w:rsid w:val="00B42E9B"/>
    <w:rsid w:val="00B44470"/>
    <w:rsid w:val="00B44C35"/>
    <w:rsid w:val="00B47B76"/>
    <w:rsid w:val="00B5226E"/>
    <w:rsid w:val="00B5434D"/>
    <w:rsid w:val="00B60E38"/>
    <w:rsid w:val="00B64062"/>
    <w:rsid w:val="00B665B8"/>
    <w:rsid w:val="00B6669B"/>
    <w:rsid w:val="00B67D4D"/>
    <w:rsid w:val="00B70C86"/>
    <w:rsid w:val="00B7168D"/>
    <w:rsid w:val="00B7333A"/>
    <w:rsid w:val="00B73D34"/>
    <w:rsid w:val="00B74244"/>
    <w:rsid w:val="00B7509E"/>
    <w:rsid w:val="00B7598B"/>
    <w:rsid w:val="00B843F2"/>
    <w:rsid w:val="00B8440D"/>
    <w:rsid w:val="00B8528E"/>
    <w:rsid w:val="00B85DB6"/>
    <w:rsid w:val="00B87DB9"/>
    <w:rsid w:val="00B962FF"/>
    <w:rsid w:val="00B96368"/>
    <w:rsid w:val="00BB1A20"/>
    <w:rsid w:val="00BB4B57"/>
    <w:rsid w:val="00BB591B"/>
    <w:rsid w:val="00BB5ED2"/>
    <w:rsid w:val="00BB69AA"/>
    <w:rsid w:val="00BC0887"/>
    <w:rsid w:val="00BC1378"/>
    <w:rsid w:val="00BC2102"/>
    <w:rsid w:val="00BC4696"/>
    <w:rsid w:val="00BC6B2B"/>
    <w:rsid w:val="00BD4A42"/>
    <w:rsid w:val="00BD7B22"/>
    <w:rsid w:val="00BE5D0F"/>
    <w:rsid w:val="00BE6BC0"/>
    <w:rsid w:val="00BF036B"/>
    <w:rsid w:val="00BF4254"/>
    <w:rsid w:val="00C06AFA"/>
    <w:rsid w:val="00C10084"/>
    <w:rsid w:val="00C109C9"/>
    <w:rsid w:val="00C15742"/>
    <w:rsid w:val="00C21029"/>
    <w:rsid w:val="00C213EA"/>
    <w:rsid w:val="00C2215F"/>
    <w:rsid w:val="00C232F4"/>
    <w:rsid w:val="00C25ABE"/>
    <w:rsid w:val="00C2647F"/>
    <w:rsid w:val="00C26BB9"/>
    <w:rsid w:val="00C3000C"/>
    <w:rsid w:val="00C30121"/>
    <w:rsid w:val="00C301A9"/>
    <w:rsid w:val="00C31F28"/>
    <w:rsid w:val="00C33C1E"/>
    <w:rsid w:val="00C43B59"/>
    <w:rsid w:val="00C471DD"/>
    <w:rsid w:val="00C5378C"/>
    <w:rsid w:val="00C54970"/>
    <w:rsid w:val="00C55AF5"/>
    <w:rsid w:val="00C61178"/>
    <w:rsid w:val="00C614E4"/>
    <w:rsid w:val="00C6484A"/>
    <w:rsid w:val="00C648F2"/>
    <w:rsid w:val="00C676EE"/>
    <w:rsid w:val="00C70C53"/>
    <w:rsid w:val="00C85C54"/>
    <w:rsid w:val="00C87E05"/>
    <w:rsid w:val="00C964E2"/>
    <w:rsid w:val="00CA1AEC"/>
    <w:rsid w:val="00CA2C92"/>
    <w:rsid w:val="00CA3830"/>
    <w:rsid w:val="00CB06A1"/>
    <w:rsid w:val="00CB4C09"/>
    <w:rsid w:val="00CB7C70"/>
    <w:rsid w:val="00CC3BA5"/>
    <w:rsid w:val="00CC544A"/>
    <w:rsid w:val="00CC5DC4"/>
    <w:rsid w:val="00CC6AE7"/>
    <w:rsid w:val="00CD137B"/>
    <w:rsid w:val="00CD28C2"/>
    <w:rsid w:val="00CD647F"/>
    <w:rsid w:val="00CE5286"/>
    <w:rsid w:val="00CF21F2"/>
    <w:rsid w:val="00CF3054"/>
    <w:rsid w:val="00CF536E"/>
    <w:rsid w:val="00CF563A"/>
    <w:rsid w:val="00CF65EB"/>
    <w:rsid w:val="00D14BCA"/>
    <w:rsid w:val="00D211AF"/>
    <w:rsid w:val="00D254AF"/>
    <w:rsid w:val="00D2693C"/>
    <w:rsid w:val="00D32E4A"/>
    <w:rsid w:val="00D33654"/>
    <w:rsid w:val="00D3465A"/>
    <w:rsid w:val="00D4031E"/>
    <w:rsid w:val="00D42287"/>
    <w:rsid w:val="00D50C7E"/>
    <w:rsid w:val="00D528CC"/>
    <w:rsid w:val="00D549BA"/>
    <w:rsid w:val="00D613B7"/>
    <w:rsid w:val="00D62268"/>
    <w:rsid w:val="00D64AF8"/>
    <w:rsid w:val="00D70446"/>
    <w:rsid w:val="00D704AC"/>
    <w:rsid w:val="00D70EEC"/>
    <w:rsid w:val="00D768D9"/>
    <w:rsid w:val="00D80F13"/>
    <w:rsid w:val="00D81606"/>
    <w:rsid w:val="00D85558"/>
    <w:rsid w:val="00D957B4"/>
    <w:rsid w:val="00DA1086"/>
    <w:rsid w:val="00DA1CCD"/>
    <w:rsid w:val="00DA2AED"/>
    <w:rsid w:val="00DA3353"/>
    <w:rsid w:val="00DA59B7"/>
    <w:rsid w:val="00DB4AF2"/>
    <w:rsid w:val="00DC0768"/>
    <w:rsid w:val="00DC2F7E"/>
    <w:rsid w:val="00DC5326"/>
    <w:rsid w:val="00DD0B8A"/>
    <w:rsid w:val="00DD22F9"/>
    <w:rsid w:val="00DD7072"/>
    <w:rsid w:val="00DD7A1E"/>
    <w:rsid w:val="00DE1404"/>
    <w:rsid w:val="00DE236D"/>
    <w:rsid w:val="00DE2C57"/>
    <w:rsid w:val="00DE381E"/>
    <w:rsid w:val="00DE40D3"/>
    <w:rsid w:val="00DE686F"/>
    <w:rsid w:val="00DF2EA5"/>
    <w:rsid w:val="00DF36F1"/>
    <w:rsid w:val="00E00976"/>
    <w:rsid w:val="00E054F7"/>
    <w:rsid w:val="00E114C6"/>
    <w:rsid w:val="00E15831"/>
    <w:rsid w:val="00E218A4"/>
    <w:rsid w:val="00E26157"/>
    <w:rsid w:val="00E330B3"/>
    <w:rsid w:val="00E3653D"/>
    <w:rsid w:val="00E47D50"/>
    <w:rsid w:val="00E54F68"/>
    <w:rsid w:val="00E55FC1"/>
    <w:rsid w:val="00E62249"/>
    <w:rsid w:val="00E64256"/>
    <w:rsid w:val="00E7109A"/>
    <w:rsid w:val="00E730B4"/>
    <w:rsid w:val="00E75042"/>
    <w:rsid w:val="00E86AE2"/>
    <w:rsid w:val="00E9290F"/>
    <w:rsid w:val="00EA1C26"/>
    <w:rsid w:val="00EB08AB"/>
    <w:rsid w:val="00EB122D"/>
    <w:rsid w:val="00EB16F9"/>
    <w:rsid w:val="00EB1A24"/>
    <w:rsid w:val="00EC0BA4"/>
    <w:rsid w:val="00ED3B5D"/>
    <w:rsid w:val="00ED455C"/>
    <w:rsid w:val="00ED4C89"/>
    <w:rsid w:val="00ED59CA"/>
    <w:rsid w:val="00ED6472"/>
    <w:rsid w:val="00EE1030"/>
    <w:rsid w:val="00EE1763"/>
    <w:rsid w:val="00EE324E"/>
    <w:rsid w:val="00EE4567"/>
    <w:rsid w:val="00EE4802"/>
    <w:rsid w:val="00EE665E"/>
    <w:rsid w:val="00EE6733"/>
    <w:rsid w:val="00EF6F1E"/>
    <w:rsid w:val="00F03ACC"/>
    <w:rsid w:val="00F055EA"/>
    <w:rsid w:val="00F07085"/>
    <w:rsid w:val="00F132D0"/>
    <w:rsid w:val="00F17472"/>
    <w:rsid w:val="00F17A1D"/>
    <w:rsid w:val="00F24E22"/>
    <w:rsid w:val="00F25821"/>
    <w:rsid w:val="00F25CD4"/>
    <w:rsid w:val="00F30DE1"/>
    <w:rsid w:val="00F30F7D"/>
    <w:rsid w:val="00F31833"/>
    <w:rsid w:val="00F35971"/>
    <w:rsid w:val="00F35CD2"/>
    <w:rsid w:val="00F35F85"/>
    <w:rsid w:val="00F41356"/>
    <w:rsid w:val="00F45C11"/>
    <w:rsid w:val="00F504BD"/>
    <w:rsid w:val="00F53658"/>
    <w:rsid w:val="00F5524E"/>
    <w:rsid w:val="00F65645"/>
    <w:rsid w:val="00F65F38"/>
    <w:rsid w:val="00F75667"/>
    <w:rsid w:val="00F772D8"/>
    <w:rsid w:val="00F803CC"/>
    <w:rsid w:val="00F843D2"/>
    <w:rsid w:val="00F87176"/>
    <w:rsid w:val="00F9048D"/>
    <w:rsid w:val="00F90EA5"/>
    <w:rsid w:val="00F90EFE"/>
    <w:rsid w:val="00F926C9"/>
    <w:rsid w:val="00F93CA5"/>
    <w:rsid w:val="00FA1E6D"/>
    <w:rsid w:val="00FA389D"/>
    <w:rsid w:val="00FA3D7A"/>
    <w:rsid w:val="00FA3ED5"/>
    <w:rsid w:val="00FA6631"/>
    <w:rsid w:val="00FA6C8F"/>
    <w:rsid w:val="00FA75C3"/>
    <w:rsid w:val="00FB3943"/>
    <w:rsid w:val="00FB4F84"/>
    <w:rsid w:val="00FC032B"/>
    <w:rsid w:val="00FC0405"/>
    <w:rsid w:val="00FC59E1"/>
    <w:rsid w:val="00FD362F"/>
    <w:rsid w:val="00FD3BF8"/>
    <w:rsid w:val="00FE2FC1"/>
    <w:rsid w:val="00FE71B0"/>
    <w:rsid w:val="00FE7A47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03F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33"/>
    <w:pPr>
      <w:spacing w:before="60" w:after="60"/>
      <w:jc w:val="both"/>
    </w:pPr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086E51"/>
    <w:pPr>
      <w:keepNext/>
      <w:spacing w:before="240"/>
      <w:outlineLvl w:val="0"/>
    </w:pPr>
    <w:rPr>
      <w:rFonts w:ascii="Arial Narrow" w:hAnsi="Arial Narrow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086E51"/>
    <w:pPr>
      <w:keepNext/>
      <w:spacing w:before="240"/>
      <w:outlineLvl w:val="1"/>
    </w:pPr>
    <w:rPr>
      <w:rFonts w:ascii="Arial Narrow" w:hAnsi="Arial Narrow"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3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240F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40F3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31EE"/>
  </w:style>
  <w:style w:type="paragraph" w:styleId="Textodecuerpo">
    <w:name w:val="Body Text"/>
    <w:basedOn w:val="Normal"/>
    <w:rsid w:val="00DA1086"/>
    <w:rPr>
      <w:rFonts w:ascii="Garamond" w:hAnsi="Garamond"/>
      <w:szCs w:val="20"/>
      <w:lang w:val="es-ES_tradnl"/>
    </w:rPr>
  </w:style>
  <w:style w:type="character" w:styleId="Hipervnculo">
    <w:name w:val="Hyperlink"/>
    <w:rsid w:val="004A6182"/>
    <w:rPr>
      <w:color w:val="0000FF"/>
      <w:u w:val="single"/>
    </w:rPr>
  </w:style>
  <w:style w:type="paragraph" w:styleId="Textodecuerpo3">
    <w:name w:val="Body Text 3"/>
    <w:basedOn w:val="Normal"/>
    <w:rsid w:val="001E64F5"/>
    <w:pPr>
      <w:pBdr>
        <w:top w:val="single" w:sz="4" w:space="1" w:color="auto"/>
        <w:left w:val="single" w:sz="4" w:space="0" w:color="auto"/>
        <w:bottom w:val="single" w:sz="4" w:space="2" w:color="auto"/>
        <w:right w:val="single" w:sz="4" w:space="4" w:color="auto"/>
      </w:pBdr>
      <w:jc w:val="center"/>
    </w:pPr>
    <w:rPr>
      <w:b/>
      <w:bCs/>
      <w:lang w:bidi="he-IL"/>
    </w:rPr>
  </w:style>
  <w:style w:type="paragraph" w:styleId="Textodeglobo">
    <w:name w:val="Balloon Text"/>
    <w:basedOn w:val="Normal"/>
    <w:semiHidden/>
    <w:rsid w:val="008B45C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semiHidden/>
    <w:rsid w:val="00632DEA"/>
  </w:style>
  <w:style w:type="paragraph" w:styleId="TDC2">
    <w:name w:val="toc 2"/>
    <w:basedOn w:val="Normal"/>
    <w:next w:val="Normal"/>
    <w:autoRedefine/>
    <w:semiHidden/>
    <w:rsid w:val="00632DEA"/>
    <w:pPr>
      <w:ind w:left="240"/>
    </w:pPr>
  </w:style>
  <w:style w:type="paragraph" w:styleId="TDC3">
    <w:name w:val="toc 3"/>
    <w:basedOn w:val="Normal"/>
    <w:next w:val="Normal"/>
    <w:autoRedefine/>
    <w:semiHidden/>
    <w:rsid w:val="00632DEA"/>
    <w:pPr>
      <w:ind w:left="480"/>
    </w:pPr>
  </w:style>
  <w:style w:type="character" w:styleId="Refdecomentario">
    <w:name w:val="annotation reference"/>
    <w:rsid w:val="00CF65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5EB"/>
    <w:rPr>
      <w:szCs w:val="20"/>
    </w:rPr>
  </w:style>
  <w:style w:type="character" w:customStyle="1" w:styleId="TextocomentarioCar">
    <w:name w:val="Texto comentario Car"/>
    <w:link w:val="Textocomentario"/>
    <w:rsid w:val="00CF65E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5EB"/>
    <w:rPr>
      <w:b/>
      <w:bCs/>
    </w:rPr>
  </w:style>
  <w:style w:type="character" w:customStyle="1" w:styleId="AsuntodelcomentarioCar">
    <w:name w:val="Asunto del comentario Car"/>
    <w:link w:val="Asuntodelcomentario"/>
    <w:rsid w:val="00CF65EB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FD3BF8"/>
    <w:pPr>
      <w:ind w:left="720"/>
      <w:contextualSpacing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FD3BF8"/>
    <w:pPr>
      <w:spacing w:before="100" w:beforeAutospacing="1" w:after="100" w:afterAutospacing="1"/>
    </w:pPr>
    <w:rPr>
      <w:lang w:val="es-MX" w:eastAsia="es-MX"/>
    </w:rPr>
  </w:style>
  <w:style w:type="character" w:customStyle="1" w:styleId="PiedepginaCar">
    <w:name w:val="Pie de página Car"/>
    <w:link w:val="Piedepgina"/>
    <w:uiPriority w:val="99"/>
    <w:rsid w:val="003477B2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F87176"/>
    <w:rPr>
      <w:szCs w:val="20"/>
    </w:rPr>
  </w:style>
  <w:style w:type="character" w:customStyle="1" w:styleId="TextonotapieCar">
    <w:name w:val="Texto nota pie Car"/>
    <w:link w:val="Textonotapie"/>
    <w:rsid w:val="00F87176"/>
    <w:rPr>
      <w:lang w:val="es-ES" w:eastAsia="es-ES"/>
    </w:rPr>
  </w:style>
  <w:style w:type="character" w:styleId="Refdenotaalpie">
    <w:name w:val="footnote reference"/>
    <w:rsid w:val="00F87176"/>
    <w:rPr>
      <w:vertAlign w:val="superscript"/>
    </w:rPr>
  </w:style>
  <w:style w:type="table" w:customStyle="1" w:styleId="Tabladecuadrcula5oscura-nfasis11">
    <w:name w:val="Tabla de cuadrícula 5 oscura - Énfasis 11"/>
    <w:basedOn w:val="Tablanormal"/>
    <w:uiPriority w:val="50"/>
    <w:rsid w:val="00DA2AE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">
    <w:name w:val="Title"/>
    <w:basedOn w:val="Normal"/>
    <w:next w:val="Normal"/>
    <w:link w:val="TtuloCar"/>
    <w:qFormat/>
    <w:rsid w:val="00931D8D"/>
    <w:pPr>
      <w:keepNext/>
      <w:spacing w:before="120" w:after="120"/>
      <w:contextualSpacing/>
    </w:pPr>
    <w:rPr>
      <w:rFonts w:eastAsiaTheme="majorEastAsia" w:cstheme="majorBidi"/>
      <w:b/>
      <w:spacing w:val="-10"/>
      <w:kern w:val="28"/>
      <w:sz w:val="22"/>
      <w:szCs w:val="22"/>
    </w:rPr>
  </w:style>
  <w:style w:type="character" w:customStyle="1" w:styleId="TtuloCar">
    <w:name w:val="Título Car"/>
    <w:basedOn w:val="Fuentedeprrafopredeter"/>
    <w:link w:val="Ttulo"/>
    <w:rsid w:val="00931D8D"/>
    <w:rPr>
      <w:rFonts w:ascii="Century Gothic" w:eastAsiaTheme="majorEastAsia" w:hAnsi="Century Gothic" w:cstheme="majorBidi"/>
      <w:b/>
      <w:spacing w:val="-10"/>
      <w:kern w:val="28"/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B4D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33"/>
    <w:pPr>
      <w:spacing w:before="60" w:after="60"/>
      <w:jc w:val="both"/>
    </w:pPr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086E51"/>
    <w:pPr>
      <w:keepNext/>
      <w:spacing w:before="240"/>
      <w:outlineLvl w:val="0"/>
    </w:pPr>
    <w:rPr>
      <w:rFonts w:ascii="Arial Narrow" w:hAnsi="Arial Narrow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086E51"/>
    <w:pPr>
      <w:keepNext/>
      <w:spacing w:before="240"/>
      <w:outlineLvl w:val="1"/>
    </w:pPr>
    <w:rPr>
      <w:rFonts w:ascii="Arial Narrow" w:hAnsi="Arial Narrow"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3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240F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40F3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31EE"/>
  </w:style>
  <w:style w:type="paragraph" w:styleId="Textodecuerpo">
    <w:name w:val="Body Text"/>
    <w:basedOn w:val="Normal"/>
    <w:rsid w:val="00DA1086"/>
    <w:rPr>
      <w:rFonts w:ascii="Garamond" w:hAnsi="Garamond"/>
      <w:szCs w:val="20"/>
      <w:lang w:val="es-ES_tradnl"/>
    </w:rPr>
  </w:style>
  <w:style w:type="character" w:styleId="Hipervnculo">
    <w:name w:val="Hyperlink"/>
    <w:rsid w:val="004A6182"/>
    <w:rPr>
      <w:color w:val="0000FF"/>
      <w:u w:val="single"/>
    </w:rPr>
  </w:style>
  <w:style w:type="paragraph" w:styleId="Textodecuerpo3">
    <w:name w:val="Body Text 3"/>
    <w:basedOn w:val="Normal"/>
    <w:rsid w:val="001E64F5"/>
    <w:pPr>
      <w:pBdr>
        <w:top w:val="single" w:sz="4" w:space="1" w:color="auto"/>
        <w:left w:val="single" w:sz="4" w:space="0" w:color="auto"/>
        <w:bottom w:val="single" w:sz="4" w:space="2" w:color="auto"/>
        <w:right w:val="single" w:sz="4" w:space="4" w:color="auto"/>
      </w:pBdr>
      <w:jc w:val="center"/>
    </w:pPr>
    <w:rPr>
      <w:b/>
      <w:bCs/>
      <w:lang w:bidi="he-IL"/>
    </w:rPr>
  </w:style>
  <w:style w:type="paragraph" w:styleId="Textodeglobo">
    <w:name w:val="Balloon Text"/>
    <w:basedOn w:val="Normal"/>
    <w:semiHidden/>
    <w:rsid w:val="008B45C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semiHidden/>
    <w:rsid w:val="00632DEA"/>
  </w:style>
  <w:style w:type="paragraph" w:styleId="TDC2">
    <w:name w:val="toc 2"/>
    <w:basedOn w:val="Normal"/>
    <w:next w:val="Normal"/>
    <w:autoRedefine/>
    <w:semiHidden/>
    <w:rsid w:val="00632DEA"/>
    <w:pPr>
      <w:ind w:left="240"/>
    </w:pPr>
  </w:style>
  <w:style w:type="paragraph" w:styleId="TDC3">
    <w:name w:val="toc 3"/>
    <w:basedOn w:val="Normal"/>
    <w:next w:val="Normal"/>
    <w:autoRedefine/>
    <w:semiHidden/>
    <w:rsid w:val="00632DEA"/>
    <w:pPr>
      <w:ind w:left="480"/>
    </w:pPr>
  </w:style>
  <w:style w:type="character" w:styleId="Refdecomentario">
    <w:name w:val="annotation reference"/>
    <w:rsid w:val="00CF65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5EB"/>
    <w:rPr>
      <w:szCs w:val="20"/>
    </w:rPr>
  </w:style>
  <w:style w:type="character" w:customStyle="1" w:styleId="TextocomentarioCar">
    <w:name w:val="Texto comentario Car"/>
    <w:link w:val="Textocomentario"/>
    <w:rsid w:val="00CF65E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5EB"/>
    <w:rPr>
      <w:b/>
      <w:bCs/>
    </w:rPr>
  </w:style>
  <w:style w:type="character" w:customStyle="1" w:styleId="AsuntodelcomentarioCar">
    <w:name w:val="Asunto del comentario Car"/>
    <w:link w:val="Asuntodelcomentario"/>
    <w:rsid w:val="00CF65EB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FD3BF8"/>
    <w:pPr>
      <w:ind w:left="720"/>
      <w:contextualSpacing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FD3BF8"/>
    <w:pPr>
      <w:spacing w:before="100" w:beforeAutospacing="1" w:after="100" w:afterAutospacing="1"/>
    </w:pPr>
    <w:rPr>
      <w:lang w:val="es-MX" w:eastAsia="es-MX"/>
    </w:rPr>
  </w:style>
  <w:style w:type="character" w:customStyle="1" w:styleId="PiedepginaCar">
    <w:name w:val="Pie de página Car"/>
    <w:link w:val="Piedepgina"/>
    <w:uiPriority w:val="99"/>
    <w:rsid w:val="003477B2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F87176"/>
    <w:rPr>
      <w:szCs w:val="20"/>
    </w:rPr>
  </w:style>
  <w:style w:type="character" w:customStyle="1" w:styleId="TextonotapieCar">
    <w:name w:val="Texto nota pie Car"/>
    <w:link w:val="Textonotapie"/>
    <w:rsid w:val="00F87176"/>
    <w:rPr>
      <w:lang w:val="es-ES" w:eastAsia="es-ES"/>
    </w:rPr>
  </w:style>
  <w:style w:type="character" w:styleId="Refdenotaalpie">
    <w:name w:val="footnote reference"/>
    <w:rsid w:val="00F87176"/>
    <w:rPr>
      <w:vertAlign w:val="superscript"/>
    </w:rPr>
  </w:style>
  <w:style w:type="table" w:customStyle="1" w:styleId="Tabladecuadrcula5oscura-nfasis11">
    <w:name w:val="Tabla de cuadrícula 5 oscura - Énfasis 11"/>
    <w:basedOn w:val="Tablanormal"/>
    <w:uiPriority w:val="50"/>
    <w:rsid w:val="00DA2AE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">
    <w:name w:val="Title"/>
    <w:basedOn w:val="Normal"/>
    <w:next w:val="Normal"/>
    <w:link w:val="TtuloCar"/>
    <w:qFormat/>
    <w:rsid w:val="00931D8D"/>
    <w:pPr>
      <w:keepNext/>
      <w:spacing w:before="120" w:after="120"/>
      <w:contextualSpacing/>
    </w:pPr>
    <w:rPr>
      <w:rFonts w:eastAsiaTheme="majorEastAsia" w:cstheme="majorBidi"/>
      <w:b/>
      <w:spacing w:val="-10"/>
      <w:kern w:val="28"/>
      <w:sz w:val="22"/>
      <w:szCs w:val="22"/>
    </w:rPr>
  </w:style>
  <w:style w:type="character" w:customStyle="1" w:styleId="TtuloCar">
    <w:name w:val="Título Car"/>
    <w:basedOn w:val="Fuentedeprrafopredeter"/>
    <w:link w:val="Ttulo"/>
    <w:rsid w:val="00931D8D"/>
    <w:rPr>
      <w:rFonts w:ascii="Century Gothic" w:eastAsiaTheme="majorEastAsia" w:hAnsi="Century Gothic" w:cstheme="majorBidi"/>
      <w:b/>
      <w:spacing w:val="-10"/>
      <w:kern w:val="28"/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B4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649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26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9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215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750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3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243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298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257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577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30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992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35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358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682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55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8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191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304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22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9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9">
          <w:marLeft w:val="547"/>
          <w:marRight w:val="0"/>
          <w:marTop w:val="21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76">
          <w:marLeft w:val="547"/>
          <w:marRight w:val="0"/>
          <w:marTop w:val="21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7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32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767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allitebooks.com/c-programming-for-arduino/" TargetMode="External"/><Relationship Id="rId11" Type="http://schemas.openxmlformats.org/officeDocument/2006/relationships/hyperlink" Target="http://www.allitebooks.com/beginning-ubuntu-linux-6th-edition/" TargetMode="External"/><Relationship Id="rId12" Type="http://schemas.openxmlformats.org/officeDocument/2006/relationships/hyperlink" Target="http://www.emu8086.com/" TargetMode="External"/><Relationship Id="rId13" Type="http://schemas.openxmlformats.org/officeDocument/2006/relationships/hyperlink" Target="https://www.tinkercad.com/circuits" TargetMode="External"/><Relationship Id="rId14" Type="http://schemas.openxmlformats.org/officeDocument/2006/relationships/hyperlink" Target="https://www.vmware.com/" TargetMode="External"/><Relationship Id="rId15" Type="http://schemas.openxmlformats.org/officeDocument/2006/relationships/hyperlink" Target="https://www.ubuntu.com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s&#233;%20Llanos%20Ascencio\Mis%20documentos\Plantilla%20DGA%20JLlan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40E03-EAF0-C84D-9695-1B5058BB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Settings\José Llanos Ascencio\Mis documentos\Plantilla DGA JLlanos.dot</Template>
  <TotalTime>2</TotalTime>
  <Pages>4</Pages>
  <Words>1356</Words>
  <Characters>7464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IDENTIFICACION DE LA ASIGNATURA</vt:lpstr>
      <vt:lpstr>IDENTIFICACION DE LA ASIGNATURA</vt:lpstr>
    </vt:vector>
  </TitlesOfParts>
  <Company>Hewlett-Packard Company</Company>
  <LinksUpToDate>false</LinksUpToDate>
  <CharactersWithSpaces>8803</CharactersWithSpaces>
  <SharedDoc>false</SharedDoc>
  <HLinks>
    <vt:vector size="6" baseType="variant">
      <vt:variant>
        <vt:i4>3145801</vt:i4>
      </vt:variant>
      <vt:variant>
        <vt:i4>0</vt:i4>
      </vt:variant>
      <vt:variant>
        <vt:i4>0</vt:i4>
      </vt:variant>
      <vt:variant>
        <vt:i4>5</vt:i4>
      </vt:variant>
      <vt:variant>
        <vt:lpwstr>mailto:unie.vra@usach.cl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IDENTIFICACION DE LA ASIGNATURA</dc:title>
  <dc:creator>José Luis Llanos</dc:creator>
  <cp:lastModifiedBy>Ruth Perez Villegas</cp:lastModifiedBy>
  <cp:revision>2</cp:revision>
  <cp:lastPrinted>2014-05-14T17:00:00Z</cp:lastPrinted>
  <dcterms:created xsi:type="dcterms:W3CDTF">2020-03-10T02:48:00Z</dcterms:created>
  <dcterms:modified xsi:type="dcterms:W3CDTF">2020-03-10T02:48:00Z</dcterms:modified>
</cp:coreProperties>
</file>